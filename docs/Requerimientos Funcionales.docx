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C0FC6" w14:textId="77777777" w:rsidR="000977D3" w:rsidRPr="007B7E24" w:rsidRDefault="007B7E24" w:rsidP="00065B32">
      <w:pPr>
        <w:jc w:val="center"/>
        <w:rPr>
          <w:b/>
          <w:sz w:val="44"/>
          <w:szCs w:val="44"/>
          <w:lang w:val="es-CO"/>
        </w:rPr>
      </w:pPr>
      <w:r>
        <w:rPr>
          <w:b/>
          <w:sz w:val="44"/>
          <w:szCs w:val="44"/>
          <w:lang w:val="es-CO"/>
        </w:rPr>
        <w:t>Proyecto 1</w:t>
      </w:r>
    </w:p>
    <w:p w14:paraId="7895F279" w14:textId="77777777" w:rsidR="00065B32" w:rsidRDefault="00065B32" w:rsidP="00065B32">
      <w:pPr>
        <w:pStyle w:val="Ttulo1"/>
      </w:pPr>
      <w:r>
        <w:t>Listado de Requerimientos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14:paraId="0CCF6E29" w14:textId="7777777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B83FA1A" w14:textId="77777777"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011E91E3" w14:textId="77777777" w:rsidR="00065B32" w:rsidRPr="005C7AAB" w:rsidRDefault="007B7E24" w:rsidP="004E4998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  <w:lang w:val="es-CO"/>
              </w:rPr>
              <w:t>1A</w:t>
            </w:r>
            <w:r w:rsidRPr="00E50FEA">
              <w:rPr>
                <w:rFonts w:eastAsia="Arial"/>
                <w:sz w:val="18"/>
                <w:szCs w:val="18"/>
                <w:lang w:val="es-CO"/>
              </w:rPr>
              <w:t xml:space="preserve"> – </w:t>
            </w:r>
            <w:r>
              <w:rPr>
                <w:rFonts w:eastAsia="Arial"/>
                <w:sz w:val="18"/>
                <w:szCs w:val="18"/>
                <w:lang w:val="es-CO"/>
              </w:rPr>
              <w:t>Dar cola en intervalo de tiempo</w:t>
            </w:r>
          </w:p>
        </w:tc>
      </w:tr>
      <w:tr w:rsidR="00065B32" w:rsidRPr="009E5437" w14:paraId="331D4166" w14:textId="7777777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CC1D352" w14:textId="77777777"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02D4A727" w14:textId="77777777" w:rsidR="00065B32" w:rsidRPr="007B7E24" w:rsidRDefault="007B7E24" w:rsidP="007B7E24">
            <w:pPr>
              <w:spacing w:line="200" w:lineRule="exact"/>
              <w:ind w:right="8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Generar una Cola con todos los viajes de bicicleta que se prestaron en un periodo de tiempo dado, en orden cronológico.</w:t>
            </w:r>
          </w:p>
        </w:tc>
      </w:tr>
      <w:tr w:rsidR="00645C95" w14:paraId="57AFB7BD" w14:textId="77777777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0462A710" w14:textId="77777777" w:rsidR="00645C95" w:rsidRDefault="00645C95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9E5437" w14:paraId="3686D705" w14:textId="77777777" w:rsidTr="007B7E24">
        <w:trPr>
          <w:trHeight w:val="460"/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28A238" w14:textId="77777777" w:rsidR="007B7E24" w:rsidRPr="007B7E24" w:rsidRDefault="007B7E24" w:rsidP="007B7E24">
            <w:pPr>
              <w:spacing w:line="240" w:lineRule="auto"/>
              <w:ind w:right="7928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7B7E24">
              <w:rPr>
                <w:rFonts w:ascii="Arial" w:eastAsia="Arial" w:hAnsi="Arial" w:cs="Arial"/>
                <w:sz w:val="18"/>
                <w:szCs w:val="18"/>
                <w:lang w:val="es-CO"/>
              </w:rPr>
              <w:t>Fecha y hora inicial</w:t>
            </w:r>
          </w:p>
          <w:p w14:paraId="30E40454" w14:textId="77777777" w:rsidR="00065B32" w:rsidRPr="007B7E24" w:rsidRDefault="007B7E24" w:rsidP="007B7E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B7E24">
              <w:rPr>
                <w:rFonts w:eastAsia="Arial"/>
                <w:b w:val="0"/>
                <w:sz w:val="18"/>
                <w:szCs w:val="18"/>
                <w:lang w:val="es-CO"/>
              </w:rPr>
              <w:t>Fecha y hora final</w:t>
            </w:r>
          </w:p>
        </w:tc>
      </w:tr>
      <w:tr w:rsidR="00F214FD" w14:paraId="364466C9" w14:textId="77777777" w:rsidTr="007B7E24">
        <w:trPr>
          <w:trHeight w:val="334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6DF39FBF" w14:textId="77777777" w:rsidR="00F214FD" w:rsidRDefault="00F214FD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14:paraId="0F627A2F" w14:textId="7777777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28055B" w14:textId="77777777" w:rsidR="00065B32" w:rsidRPr="007B7E24" w:rsidRDefault="007B7E24" w:rsidP="007B7E24">
            <w:pPr>
              <w:spacing w:line="180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Retorna una lista de viajes que contenga, para cada viaje, el identificador del viaje y de la bicicleta y la fecha y hora inicial y final.</w:t>
            </w:r>
          </w:p>
        </w:tc>
      </w:tr>
    </w:tbl>
    <w:p w14:paraId="4FF615F2" w14:textId="77777777" w:rsidR="00B115B6" w:rsidRDefault="00B115B6" w:rsidP="00B115B6">
      <w:pPr>
        <w:pStyle w:val="TituloPrincipla"/>
        <w:ind w:left="-851"/>
        <w:jc w:val="left"/>
        <w:rPr>
          <w:sz w:val="18"/>
          <w:szCs w:val="18"/>
        </w:rPr>
      </w:pPr>
    </w:p>
    <w:p w14:paraId="2EB4B996" w14:textId="77777777" w:rsidR="00B115B6" w:rsidRPr="00B115B6" w:rsidRDefault="006A7CD6" w:rsidP="00B115B6">
      <w:pPr>
        <w:pStyle w:val="TituloPrincipla"/>
        <w:ind w:left="-851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 xml:space="preserve">Complejidad 1A: </w:t>
      </w:r>
      <w:r w:rsidR="00B115B6">
        <w:rPr>
          <w:b w:val="0"/>
          <w:sz w:val="18"/>
          <w:szCs w:val="18"/>
        </w:rPr>
        <w:t xml:space="preserve">Este método recorrerá una lista de viajes ya ordenada por fecha y hora de salida, si la fecha de salida y de llegada de cada viaje está dentro del rango que se pasa por parámetro, el viaje se agrega a la cola. El recorrido será parcial, ya que acabará cuando la fecha de salida de algún viaje sea mayor que la </w:t>
      </w:r>
      <w:r>
        <w:rPr>
          <w:b w:val="0"/>
          <w:sz w:val="18"/>
          <w:szCs w:val="18"/>
        </w:rPr>
        <w:t xml:space="preserve">fecha y hora final </w:t>
      </w:r>
      <w:r w:rsidR="00B115B6">
        <w:rPr>
          <w:b w:val="0"/>
          <w:sz w:val="18"/>
          <w:szCs w:val="18"/>
        </w:rPr>
        <w:t xml:space="preserve">que entra por parámetro. Como solamente se hace un recorrido, este método tendrá una complejidad de O(n), dónde n es el número de viajes que se </w:t>
      </w:r>
      <w:r>
        <w:rPr>
          <w:b w:val="0"/>
          <w:sz w:val="18"/>
          <w:szCs w:val="18"/>
        </w:rPr>
        <w:t>comenzaron</w:t>
      </w:r>
      <w:r w:rsidR="00B115B6">
        <w:rPr>
          <w:b w:val="0"/>
          <w:sz w:val="18"/>
          <w:szCs w:val="18"/>
        </w:rPr>
        <w:t xml:space="preserve"> antes de </w:t>
      </w:r>
      <w:r>
        <w:rPr>
          <w:b w:val="0"/>
          <w:sz w:val="18"/>
          <w:szCs w:val="18"/>
        </w:rPr>
        <w:t xml:space="preserve">la fecha y hora final que entra como parámetro. En el mejor de los casos, sólo se revisa el primer elemento y se retorna una cola vacía. En el peor de los casos, </w:t>
      </w:r>
      <w:r w:rsidR="00735741">
        <w:rPr>
          <w:b w:val="0"/>
          <w:sz w:val="18"/>
          <w:szCs w:val="18"/>
        </w:rPr>
        <w:t>e</w:t>
      </w:r>
      <w:r>
        <w:rPr>
          <w:b w:val="0"/>
          <w:sz w:val="18"/>
          <w:szCs w:val="18"/>
        </w:rPr>
        <w:t xml:space="preserve">l método recorrerá toda la lista y añadirá todos los viajes a la cola. 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10E6E" w:rsidRPr="00CB6304" w14:paraId="563D1F61" w14:textId="77777777" w:rsidTr="002B0C80">
        <w:trPr>
          <w:trHeight w:val="306"/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6406CB5" w14:textId="77777777" w:rsidR="00010E6E" w:rsidRPr="009E5437" w:rsidRDefault="00010E6E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509744F4" w14:textId="77777777" w:rsidR="00010E6E" w:rsidRPr="007B7E24" w:rsidRDefault="007B7E24" w:rsidP="007B7E24">
            <w:pPr>
              <w:spacing w:before="3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E50FEA">
              <w:rPr>
                <w:rFonts w:ascii="Arial" w:eastAsia="Arial" w:hAnsi="Arial" w:cs="Arial"/>
                <w:b/>
                <w:sz w:val="18"/>
                <w:szCs w:val="18"/>
                <w:lang w:val="es-CO"/>
              </w:rPr>
              <w:t>2</w:t>
            </w:r>
            <w:r>
              <w:rPr>
                <w:rFonts w:ascii="Arial" w:eastAsia="Arial" w:hAnsi="Arial" w:cs="Arial"/>
                <w:b/>
                <w:sz w:val="18"/>
                <w:szCs w:val="18"/>
                <w:lang w:val="es-CO"/>
              </w:rPr>
              <w:t>A</w:t>
            </w:r>
            <w:r w:rsidRPr="00E50FEA">
              <w:rPr>
                <w:rFonts w:ascii="Arial" w:eastAsia="Arial" w:hAnsi="Arial" w:cs="Arial"/>
                <w:b/>
                <w:sz w:val="18"/>
                <w:szCs w:val="18"/>
                <w:lang w:val="es-CO"/>
              </w:rPr>
              <w:t xml:space="preserve"> – </w:t>
            </w:r>
            <w:r>
              <w:rPr>
                <w:rFonts w:ascii="Arial" w:eastAsia="Arial" w:hAnsi="Arial" w:cs="Arial"/>
                <w:b/>
                <w:sz w:val="18"/>
                <w:szCs w:val="18"/>
                <w:lang w:val="es-CO"/>
              </w:rPr>
              <w:t>Dar bicicletas ordenadas por número de viajes en intervalo de tiempo</w:t>
            </w:r>
          </w:p>
        </w:tc>
      </w:tr>
      <w:tr w:rsidR="0079052B" w:rsidRPr="009E5437" w14:paraId="5023AE70" w14:textId="77777777" w:rsidTr="001D7F3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1E9A4CF" w14:textId="77777777" w:rsidR="0079052B" w:rsidRPr="009E5437" w:rsidRDefault="0079052B" w:rsidP="007905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644122" w14:textId="77777777" w:rsidR="0079052B" w:rsidRPr="007B7E24" w:rsidRDefault="007B7E24" w:rsidP="007B7E24">
            <w:pPr>
              <w:spacing w:line="200" w:lineRule="exact"/>
              <w:ind w:right="511"/>
              <w:rPr>
                <w:sz w:val="10"/>
                <w:szCs w:val="10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Da una lista de bicicletas ordenadas de mayor a menor número de viajes realizados en un período de tiempo.</w:t>
            </w:r>
          </w:p>
        </w:tc>
      </w:tr>
      <w:tr w:rsidR="00010E6E" w14:paraId="712DFBEB" w14:textId="77777777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03E7DDA0" w14:textId="77777777"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9052B" w:rsidRPr="009E5437" w14:paraId="57D67AE0" w14:textId="7777777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265A70" w14:textId="77777777" w:rsidR="007B7E24" w:rsidRPr="007B7E24" w:rsidRDefault="007B7E24" w:rsidP="007B7E24">
            <w:pPr>
              <w:spacing w:line="240" w:lineRule="auto"/>
              <w:ind w:right="7928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7B7E24">
              <w:rPr>
                <w:rFonts w:ascii="Arial" w:eastAsia="Arial" w:hAnsi="Arial" w:cs="Arial"/>
                <w:sz w:val="18"/>
                <w:szCs w:val="18"/>
                <w:lang w:val="es-CO"/>
              </w:rPr>
              <w:t>Fecha y hora inicial</w:t>
            </w:r>
          </w:p>
          <w:p w14:paraId="36683C1A" w14:textId="77777777" w:rsidR="0079052B" w:rsidRPr="002B0C80" w:rsidRDefault="007B7E24" w:rsidP="007B7E2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 w:rsidRPr="007B7E24">
              <w:rPr>
                <w:rFonts w:eastAsia="Arial"/>
                <w:b w:val="0"/>
                <w:sz w:val="18"/>
                <w:szCs w:val="18"/>
                <w:lang w:val="es-CO"/>
              </w:rPr>
              <w:t>Fecha y hora final</w:t>
            </w:r>
          </w:p>
        </w:tc>
      </w:tr>
      <w:tr w:rsidR="00010E6E" w14:paraId="34573823" w14:textId="77777777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5A34BD83" w14:textId="77777777"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9052B" w:rsidRPr="009E5437" w14:paraId="628E267C" w14:textId="77777777" w:rsidTr="00494AE8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15FA0" w14:textId="77777777" w:rsidR="002B0C80" w:rsidRPr="007B7E24" w:rsidRDefault="007B7E24" w:rsidP="007B7E24">
            <w:pPr>
              <w:spacing w:line="200" w:lineRule="exact"/>
              <w:ind w:right="126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Retorna una lista de bicicletas que contenga, para cada bicicleta, su identificador, el número total de viajes realizados y la distancia total recorrida por la bicicleta.</w:t>
            </w:r>
          </w:p>
        </w:tc>
      </w:tr>
    </w:tbl>
    <w:p w14:paraId="02674715" w14:textId="77777777" w:rsidR="00010E6E" w:rsidRDefault="00010E6E" w:rsidP="00065B32">
      <w:pPr>
        <w:pStyle w:val="TituloPrincipla"/>
        <w:jc w:val="left"/>
        <w:rPr>
          <w:sz w:val="18"/>
          <w:szCs w:val="18"/>
        </w:rPr>
      </w:pPr>
    </w:p>
    <w:p w14:paraId="4F1E908C" w14:textId="77777777" w:rsidR="006A7CD6" w:rsidRDefault="006A7CD6" w:rsidP="006A7CD6">
      <w:pPr>
        <w:pStyle w:val="TituloPrincipla"/>
        <w:ind w:left="-851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Complejidad 2A: Este método recorrerá una lista de viajes ya ordenada por fecha y hora de salida, si la fecha de salida y de llegada de cada viaje está dentro del rango que se pasa por parámetro, el viaje se agrega a otra lista.</w:t>
      </w:r>
      <w:r w:rsidR="00735741">
        <w:rPr>
          <w:b w:val="0"/>
          <w:sz w:val="18"/>
          <w:szCs w:val="18"/>
        </w:rPr>
        <w:t xml:space="preserve"> </w:t>
      </w:r>
      <w:r w:rsidR="002A7CBA">
        <w:rPr>
          <w:b w:val="0"/>
          <w:sz w:val="18"/>
          <w:szCs w:val="18"/>
        </w:rPr>
        <w:t xml:space="preserve">Luego, </w:t>
      </w:r>
      <w:r w:rsidR="00DE5F3E">
        <w:rPr>
          <w:b w:val="0"/>
          <w:sz w:val="18"/>
          <w:szCs w:val="18"/>
        </w:rPr>
        <w:t xml:space="preserve">crear una lista de bicicletas y </w:t>
      </w:r>
      <w:r w:rsidR="002A7CBA">
        <w:rPr>
          <w:b w:val="0"/>
          <w:sz w:val="18"/>
          <w:szCs w:val="18"/>
        </w:rPr>
        <w:t xml:space="preserve">para cada viaje en esa </w:t>
      </w:r>
      <w:r w:rsidR="00B308A8">
        <w:rPr>
          <w:b w:val="0"/>
          <w:sz w:val="18"/>
          <w:szCs w:val="18"/>
        </w:rPr>
        <w:t xml:space="preserve">anterior </w:t>
      </w:r>
      <w:r w:rsidR="002A7CBA">
        <w:rPr>
          <w:b w:val="0"/>
          <w:sz w:val="18"/>
          <w:szCs w:val="18"/>
        </w:rPr>
        <w:t>lista agregar la bicicleta o, si ya está agr</w:t>
      </w:r>
      <w:r w:rsidR="00B308A8">
        <w:rPr>
          <w:b w:val="0"/>
          <w:sz w:val="18"/>
          <w:szCs w:val="18"/>
        </w:rPr>
        <w:t>egada, actualizar la información.</w:t>
      </w:r>
      <w:r w:rsidR="002A7CBA">
        <w:rPr>
          <w:b w:val="0"/>
          <w:sz w:val="18"/>
          <w:szCs w:val="18"/>
        </w:rPr>
        <w:t xml:space="preserve">. Por último, ordenar esa lista de bicicletas usando un algoritmo de inserción y retornar esa lista. </w:t>
      </w:r>
      <w:r w:rsidR="00237F1D">
        <w:rPr>
          <w:b w:val="0"/>
          <w:sz w:val="18"/>
          <w:szCs w:val="18"/>
        </w:rPr>
        <w:t>Es decir, habrá 3 procesos principales en éste método:</w:t>
      </w:r>
    </w:p>
    <w:p w14:paraId="629C333C" w14:textId="77777777" w:rsidR="00237F1D" w:rsidRDefault="00237F1D" w:rsidP="006A7CD6">
      <w:pPr>
        <w:pStyle w:val="TituloPrincipla"/>
        <w:ind w:left="-851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1. Recorrer la lista de viajes parcialmente y agregar los viajes entre las fechas</w:t>
      </w:r>
      <w:r w:rsidR="00B308A8">
        <w:rPr>
          <w:b w:val="0"/>
          <w:sz w:val="18"/>
          <w:szCs w:val="18"/>
        </w:rPr>
        <w:t xml:space="preserve"> a otra lista</w:t>
      </w:r>
      <w:r>
        <w:rPr>
          <w:b w:val="0"/>
          <w:sz w:val="18"/>
          <w:szCs w:val="18"/>
        </w:rPr>
        <w:t xml:space="preserve"> (O(n)) dónde n es el número de viajes que se comenzaron antes de la fecha y hora final que entra como parámetro</w:t>
      </w:r>
    </w:p>
    <w:p w14:paraId="1D66769E" w14:textId="77777777" w:rsidR="00237F1D" w:rsidRDefault="00237F1D" w:rsidP="006A7CD6">
      <w:pPr>
        <w:pStyle w:val="TituloPrincipla"/>
        <w:ind w:left="-851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2. Recorrer la segunda lista de viajes e ir creando las bicicletas y agregarlas a la lista (O(k)) dónde k es el número de elementos de esa lista</w:t>
      </w:r>
    </w:p>
    <w:p w14:paraId="7EE13B80" w14:textId="683B9B5E" w:rsidR="00237F1D" w:rsidRDefault="00612591" w:rsidP="006A7CD6">
      <w:pPr>
        <w:pStyle w:val="TituloPrincipla"/>
        <w:ind w:left="-851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3. Ordenar por quickSort, con complejidad</w:t>
      </w:r>
      <w:r w:rsidR="00237F1D">
        <w:rPr>
          <w:b w:val="0"/>
          <w:sz w:val="18"/>
          <w:szCs w:val="18"/>
        </w:rPr>
        <w:t xml:space="preserve"> (O(</w:t>
      </w:r>
      <w:proofErr w:type="spellStart"/>
      <w:r>
        <w:rPr>
          <w:b w:val="0"/>
          <w:sz w:val="18"/>
          <w:szCs w:val="18"/>
        </w:rPr>
        <w:t>nlog</w:t>
      </w:r>
      <w:proofErr w:type="spellEnd"/>
      <w:r>
        <w:rPr>
          <w:b w:val="0"/>
          <w:sz w:val="18"/>
          <w:szCs w:val="18"/>
        </w:rPr>
        <w:t>(n)</w:t>
      </w:r>
      <w:r w:rsidR="00237F1D">
        <w:rPr>
          <w:b w:val="0"/>
          <w:sz w:val="18"/>
          <w:szCs w:val="18"/>
        </w:rPr>
        <w:t>))</w:t>
      </w:r>
      <w:r>
        <w:rPr>
          <w:b w:val="0"/>
          <w:sz w:val="18"/>
          <w:szCs w:val="18"/>
        </w:rPr>
        <w:t xml:space="preserve"> en el mejor de los casos, es decir, cuando los datos están aleatorios (como en esta ocasión).</w:t>
      </w:r>
    </w:p>
    <w:p w14:paraId="21B48EDE" w14:textId="630A992C" w:rsidR="00237F1D" w:rsidRPr="00237F1D" w:rsidRDefault="00237F1D" w:rsidP="006A7CD6">
      <w:pPr>
        <w:pStyle w:val="TituloPrincipla"/>
        <w:ind w:left="-851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lastRenderedPageBreak/>
        <w:t>El paso que más influye en la complejidad es el ordenamiento, por lo que este algoritmo tendrá complejidad de O(</w:t>
      </w:r>
      <w:proofErr w:type="spellStart"/>
      <w:r>
        <w:rPr>
          <w:b w:val="0"/>
          <w:sz w:val="18"/>
          <w:szCs w:val="18"/>
        </w:rPr>
        <w:t>n</w:t>
      </w:r>
      <w:r w:rsidR="00612591">
        <w:rPr>
          <w:b w:val="0"/>
          <w:sz w:val="18"/>
          <w:szCs w:val="18"/>
        </w:rPr>
        <w:t>log</w:t>
      </w:r>
      <w:proofErr w:type="spellEnd"/>
      <w:r w:rsidR="00612591">
        <w:rPr>
          <w:b w:val="0"/>
          <w:sz w:val="18"/>
          <w:szCs w:val="18"/>
        </w:rPr>
        <w:t>(n)</w:t>
      </w:r>
      <w:r>
        <w:rPr>
          <w:b w:val="0"/>
          <w:sz w:val="18"/>
          <w:szCs w:val="18"/>
        </w:rPr>
        <w:t>)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D01E1B" w:rsidRPr="00CB6304" w14:paraId="668551DB" w14:textId="77777777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6D9ADBF" w14:textId="77777777" w:rsidR="00D01E1B" w:rsidRPr="009E5437" w:rsidRDefault="00D01E1B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07EB3CBA" w14:textId="77777777" w:rsidR="00D01E1B" w:rsidRPr="005C7AAB" w:rsidRDefault="007B7E24" w:rsidP="008A4871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50FEA">
              <w:rPr>
                <w:rFonts w:eastAsia="Arial"/>
                <w:sz w:val="18"/>
                <w:szCs w:val="18"/>
                <w:lang w:val="es-CO"/>
              </w:rPr>
              <w:t>3</w:t>
            </w:r>
            <w:r>
              <w:rPr>
                <w:rFonts w:eastAsia="Arial"/>
                <w:sz w:val="18"/>
                <w:szCs w:val="18"/>
                <w:lang w:val="es-CO"/>
              </w:rPr>
              <w:t>A</w:t>
            </w:r>
            <w:r w:rsidRPr="00E50FEA">
              <w:rPr>
                <w:rFonts w:eastAsia="Arial"/>
                <w:sz w:val="18"/>
                <w:szCs w:val="18"/>
                <w:lang w:val="es-CO"/>
              </w:rPr>
              <w:t xml:space="preserve"> – </w:t>
            </w:r>
            <w:r>
              <w:rPr>
                <w:rFonts w:eastAsia="Arial"/>
                <w:sz w:val="18"/>
                <w:szCs w:val="18"/>
                <w:lang w:val="es-CO"/>
              </w:rPr>
              <w:t>Dar los viajes hechos por una bicicleta en un periodo de tiempo</w:t>
            </w:r>
          </w:p>
        </w:tc>
      </w:tr>
      <w:tr w:rsidR="00D01E1B" w:rsidRPr="009E5437" w14:paraId="2B765326" w14:textId="77777777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3A237CB" w14:textId="77777777" w:rsidR="00D01E1B" w:rsidRPr="009E5437" w:rsidRDefault="00D01E1B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21433C8B" w14:textId="77777777" w:rsidR="00D01E1B" w:rsidRPr="007B7E24" w:rsidRDefault="007B7E24" w:rsidP="007B7E24">
            <w:pPr>
              <w:spacing w:line="200" w:lineRule="exact"/>
              <w:ind w:righ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Da una lista de viajes realizados por una bicicleta y ordenados cronológicamente por su fecha y hora inicial que se hayan hecho en un intervalo de tiempo determinado.</w:t>
            </w:r>
          </w:p>
        </w:tc>
      </w:tr>
      <w:tr w:rsidR="00D01E1B" w14:paraId="187BC395" w14:textId="77777777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7560AA8C" w14:textId="77777777" w:rsidR="00D01E1B" w:rsidRDefault="00D01E1B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10E6E" w:rsidRPr="009E5437" w14:paraId="57ACEA44" w14:textId="7777777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F0AF562" w14:textId="77777777" w:rsidR="007B7E24" w:rsidRDefault="007B7E24" w:rsidP="007B7E2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Fecha y hora inicial</w:t>
            </w:r>
          </w:p>
          <w:p w14:paraId="42748AAA" w14:textId="77777777" w:rsidR="007B7E24" w:rsidRDefault="007B7E24" w:rsidP="007B7E2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Fecha y hora final</w:t>
            </w:r>
          </w:p>
          <w:p w14:paraId="0BF88257" w14:textId="77777777" w:rsidR="00010E6E" w:rsidRPr="007B7E24" w:rsidRDefault="007B7E24" w:rsidP="007B7E2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Identificador de la bicicleta</w:t>
            </w:r>
          </w:p>
        </w:tc>
      </w:tr>
      <w:tr w:rsidR="00D01E1B" w14:paraId="77AF520E" w14:textId="77777777" w:rsidTr="007B7E24">
        <w:trPr>
          <w:trHeight w:val="390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1FA4286B" w14:textId="77777777" w:rsidR="00D01E1B" w:rsidRDefault="00D01E1B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01E1B" w:rsidRPr="009E5437" w14:paraId="43A39DD2" w14:textId="7777777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BEBE457" w14:textId="77777777" w:rsidR="00D01E1B" w:rsidRPr="007B7E24" w:rsidRDefault="007B7E24" w:rsidP="007B7E24">
            <w:pPr>
              <w:spacing w:line="200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position w:val="-1"/>
                <w:sz w:val="18"/>
                <w:szCs w:val="18"/>
                <w:lang w:val="es-CO"/>
              </w:rPr>
              <w:t>Retorna una lista de viajes que contenga, para cada viaje, su identificador, y la fecha y hora final del viaje.</w:t>
            </w:r>
          </w:p>
        </w:tc>
      </w:tr>
    </w:tbl>
    <w:p w14:paraId="76EA4E50" w14:textId="77777777" w:rsidR="008A4871" w:rsidRDefault="008A4871" w:rsidP="00735741">
      <w:pPr>
        <w:ind w:left="-851"/>
        <w:jc w:val="both"/>
      </w:pPr>
    </w:p>
    <w:p w14:paraId="15CB48C7" w14:textId="77777777" w:rsidR="00735741" w:rsidRPr="00735741" w:rsidRDefault="00735741" w:rsidP="00735741">
      <w:pPr>
        <w:ind w:left="-851"/>
        <w:jc w:val="both"/>
        <w:rPr>
          <w:rFonts w:ascii="Arial" w:hAnsi="Arial" w:cs="Arial"/>
        </w:rPr>
      </w:pPr>
      <w:r w:rsidRPr="00735741">
        <w:rPr>
          <w:rFonts w:ascii="Arial" w:hAnsi="Arial" w:cs="Arial"/>
          <w:sz w:val="18"/>
          <w:szCs w:val="18"/>
        </w:rPr>
        <w:t>Complejidad 3A: Este método recorrerá una lista de viajes ya ordenada por fecha y hora de salida, si la fecha de salida y de llegada de cada viaje está dentro del rango que se pasa por parámetro</w:t>
      </w:r>
      <w:r>
        <w:rPr>
          <w:rFonts w:ascii="Arial" w:hAnsi="Arial" w:cs="Arial"/>
          <w:sz w:val="18"/>
          <w:szCs w:val="18"/>
        </w:rPr>
        <w:t xml:space="preserve"> y el identificador de la bicicleta coincide con la que llega por parámetro</w:t>
      </w:r>
      <w:r w:rsidRPr="00735741">
        <w:rPr>
          <w:rFonts w:ascii="Arial" w:hAnsi="Arial" w:cs="Arial"/>
          <w:sz w:val="18"/>
          <w:szCs w:val="18"/>
        </w:rPr>
        <w:t xml:space="preserve">, el viaje se agrega a </w:t>
      </w:r>
      <w:r>
        <w:rPr>
          <w:rFonts w:ascii="Arial" w:hAnsi="Arial" w:cs="Arial"/>
          <w:sz w:val="18"/>
          <w:szCs w:val="18"/>
        </w:rPr>
        <w:t>otra lista</w:t>
      </w:r>
      <w:r w:rsidRPr="00735741">
        <w:rPr>
          <w:rFonts w:ascii="Arial" w:hAnsi="Arial" w:cs="Arial"/>
          <w:sz w:val="18"/>
          <w:szCs w:val="18"/>
        </w:rPr>
        <w:t xml:space="preserve">. El recorrido será parcial, ya que acabará cuando la fecha de salida de algún viaje sea mayor que la fecha y hora final que entra por parámetro. Como solamente se hace un recorrido, este método tendrá una complejidad de O(n), dónde n es el número de viajes que se comenzaron antes de la fecha y hora final que entra como parámetro. En el mejor de los casos, sólo se revisa el primer elemento y se retorna una </w:t>
      </w:r>
      <w:r>
        <w:rPr>
          <w:rFonts w:ascii="Arial" w:hAnsi="Arial" w:cs="Arial"/>
          <w:sz w:val="18"/>
          <w:szCs w:val="18"/>
        </w:rPr>
        <w:t>lista</w:t>
      </w:r>
      <w:r w:rsidRPr="00735741">
        <w:rPr>
          <w:rFonts w:ascii="Arial" w:hAnsi="Arial" w:cs="Arial"/>
          <w:sz w:val="18"/>
          <w:szCs w:val="18"/>
        </w:rPr>
        <w:t xml:space="preserve"> vacía. En el peor de los casos, </w:t>
      </w:r>
      <w:r>
        <w:rPr>
          <w:rFonts w:ascii="Arial" w:hAnsi="Arial" w:cs="Arial"/>
          <w:sz w:val="18"/>
          <w:szCs w:val="18"/>
        </w:rPr>
        <w:t>e</w:t>
      </w:r>
      <w:r w:rsidRPr="00735741">
        <w:rPr>
          <w:rFonts w:ascii="Arial" w:hAnsi="Arial" w:cs="Arial"/>
          <w:sz w:val="18"/>
          <w:szCs w:val="18"/>
        </w:rPr>
        <w:t xml:space="preserve">l método recorrerá toda la lista y añadirá todos los viajes a la </w:t>
      </w:r>
      <w:r>
        <w:rPr>
          <w:rFonts w:ascii="Arial" w:hAnsi="Arial" w:cs="Arial"/>
          <w:sz w:val="18"/>
          <w:szCs w:val="18"/>
        </w:rPr>
        <w:t>otra lista para retornarlos</w:t>
      </w:r>
      <w:r w:rsidRPr="00735741">
        <w:rPr>
          <w:rFonts w:ascii="Arial" w:hAnsi="Arial" w:cs="Arial"/>
          <w:sz w:val="18"/>
          <w:szCs w:val="18"/>
        </w:rPr>
        <w:t>.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8A4871" w:rsidRPr="00CB6304" w14:paraId="0DC9896F" w14:textId="7777777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2B3BB8F" w14:textId="77777777" w:rsidR="008A4871" w:rsidRPr="009E5437" w:rsidRDefault="008A4871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342F1871" w14:textId="77777777" w:rsidR="008A4871" w:rsidRPr="005C7AAB" w:rsidRDefault="007B7E24" w:rsidP="00CA114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50FEA">
              <w:rPr>
                <w:rFonts w:eastAsia="Arial"/>
                <w:sz w:val="18"/>
                <w:szCs w:val="18"/>
                <w:lang w:val="es-CO"/>
              </w:rPr>
              <w:t>4</w:t>
            </w:r>
            <w:r>
              <w:rPr>
                <w:rFonts w:eastAsia="Arial"/>
                <w:sz w:val="18"/>
                <w:szCs w:val="18"/>
                <w:lang w:val="es-CO"/>
              </w:rPr>
              <w:t>A</w:t>
            </w:r>
            <w:r w:rsidRPr="00E50FEA">
              <w:rPr>
                <w:rFonts w:eastAsia="Arial"/>
                <w:sz w:val="18"/>
                <w:szCs w:val="18"/>
                <w:lang w:val="es-CO"/>
              </w:rPr>
              <w:t xml:space="preserve"> – </w:t>
            </w:r>
            <w:r>
              <w:rPr>
                <w:rFonts w:eastAsia="Arial"/>
                <w:sz w:val="18"/>
                <w:szCs w:val="18"/>
                <w:lang w:val="es-CO"/>
              </w:rPr>
              <w:t>Mostrar viajes que terminaron en una estación en un intervalo de tiempo</w:t>
            </w:r>
          </w:p>
        </w:tc>
      </w:tr>
      <w:tr w:rsidR="008A4871" w:rsidRPr="009E5437" w14:paraId="6BB6972B" w14:textId="7777777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7AA2DC3" w14:textId="77777777" w:rsidR="008A4871" w:rsidRPr="009E5437" w:rsidRDefault="008A4871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26AA3B6D" w14:textId="77777777" w:rsidR="008A4871" w:rsidRPr="007B7E24" w:rsidRDefault="007B7E24" w:rsidP="007B7E24">
            <w:pPr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Da una lista de viajes que hayan terminado en una estación específica, ordenados cronológicamente por su fecha y hora final que se hayan hecho en un periodo de tiempo</w:t>
            </w:r>
            <w:r w:rsidRPr="00E50FEA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</w:p>
        </w:tc>
      </w:tr>
      <w:tr w:rsidR="008A4871" w14:paraId="5811837E" w14:textId="77777777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56D22CE7" w14:textId="77777777" w:rsidR="008A4871" w:rsidRDefault="008A4871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A4871" w:rsidRPr="00CB6304" w14:paraId="055789B9" w14:textId="77777777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2EE4FFE" w14:textId="77777777" w:rsidR="00866296" w:rsidRDefault="00866296" w:rsidP="007B7E24">
            <w:pPr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Fecha y hora inicial</w:t>
            </w:r>
          </w:p>
          <w:p w14:paraId="7B7F873B" w14:textId="77777777" w:rsidR="00866296" w:rsidRDefault="00866296" w:rsidP="007B7E24">
            <w:pPr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Fecha y hora final</w:t>
            </w:r>
          </w:p>
          <w:p w14:paraId="6673D8F8" w14:textId="77777777" w:rsidR="008A4871" w:rsidRPr="007B7E24" w:rsidRDefault="007B7E24" w:rsidP="007B7E24">
            <w:pPr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Identificador de la estación</w:t>
            </w:r>
          </w:p>
        </w:tc>
      </w:tr>
      <w:tr w:rsidR="008A4871" w14:paraId="02F16A6A" w14:textId="77777777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0A4B39B4" w14:textId="77777777" w:rsidR="008A4871" w:rsidRDefault="008A4871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A4871" w:rsidRPr="009E5437" w14:paraId="509871B7" w14:textId="7777777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028C0495" w14:textId="77777777" w:rsidR="008A4871" w:rsidRPr="007B7E24" w:rsidRDefault="007B7E24" w:rsidP="007B7E24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 w:rsidRPr="007B7E24">
              <w:rPr>
                <w:rFonts w:eastAsia="Arial"/>
                <w:b w:val="0"/>
                <w:sz w:val="18"/>
                <w:szCs w:val="18"/>
                <w:lang w:val="es-CO"/>
              </w:rPr>
              <w:t xml:space="preserve">Retorna una lista de viajes </w:t>
            </w:r>
            <w:r w:rsidR="00976FC4">
              <w:rPr>
                <w:rFonts w:eastAsia="Arial"/>
                <w:b w:val="0"/>
                <w:sz w:val="18"/>
                <w:szCs w:val="18"/>
                <w:lang w:val="es-CO"/>
              </w:rPr>
              <w:t xml:space="preserve">ordenada cronológicamente </w:t>
            </w:r>
            <w:r w:rsidRPr="007B7E24">
              <w:rPr>
                <w:rFonts w:eastAsia="Arial"/>
                <w:b w:val="0"/>
                <w:sz w:val="18"/>
                <w:szCs w:val="18"/>
                <w:lang w:val="es-CO"/>
              </w:rPr>
              <w:t>que contenga, para cada viaje, su identificador, el identificador de la bicicleta y la fecha y hora final.</w:t>
            </w:r>
          </w:p>
        </w:tc>
      </w:tr>
    </w:tbl>
    <w:p w14:paraId="034F630E" w14:textId="77777777" w:rsidR="009F4B37" w:rsidRDefault="009F4B37" w:rsidP="00065B32">
      <w:pPr>
        <w:jc w:val="both"/>
      </w:pPr>
    </w:p>
    <w:p w14:paraId="1797B94D" w14:textId="77777777" w:rsidR="007C44BC" w:rsidRPr="00735741" w:rsidRDefault="007C44BC" w:rsidP="007C44BC">
      <w:pPr>
        <w:ind w:left="-851"/>
        <w:jc w:val="both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>Complejidad 4</w:t>
      </w:r>
      <w:r w:rsidRPr="00735741">
        <w:rPr>
          <w:rFonts w:ascii="Arial" w:hAnsi="Arial" w:cs="Arial"/>
          <w:sz w:val="18"/>
          <w:szCs w:val="18"/>
        </w:rPr>
        <w:t>A: Este método recorrerá una lista de viajes ya ordenada por fecha y hora de salida, si la fecha de salida y de llegada de cada viaje está dentro del rango que se pasa por parámetro</w:t>
      </w:r>
      <w:r>
        <w:rPr>
          <w:rFonts w:ascii="Arial" w:hAnsi="Arial" w:cs="Arial"/>
          <w:sz w:val="18"/>
          <w:szCs w:val="18"/>
        </w:rPr>
        <w:t xml:space="preserve"> y el identificador de la estación final coincide con el que llega por parámetro</w:t>
      </w:r>
      <w:r w:rsidRPr="00735741">
        <w:rPr>
          <w:rFonts w:ascii="Arial" w:hAnsi="Arial" w:cs="Arial"/>
          <w:sz w:val="18"/>
          <w:szCs w:val="18"/>
        </w:rPr>
        <w:t xml:space="preserve">, el viaje se agrega a </w:t>
      </w:r>
      <w:r>
        <w:rPr>
          <w:rFonts w:ascii="Arial" w:hAnsi="Arial" w:cs="Arial"/>
          <w:sz w:val="18"/>
          <w:szCs w:val="18"/>
        </w:rPr>
        <w:t>otra lista</w:t>
      </w:r>
      <w:r w:rsidRPr="00735741">
        <w:rPr>
          <w:rFonts w:ascii="Arial" w:hAnsi="Arial" w:cs="Arial"/>
          <w:sz w:val="18"/>
          <w:szCs w:val="18"/>
        </w:rPr>
        <w:t xml:space="preserve">. El recorrido será parcial, ya que acabará cuando la fecha de salida de algún viaje sea mayor que la fecha y hora final que entra por parámetro. Como solamente se hace un recorrido, este método tendrá una complejidad de O(n), dónde n es el número de viajes que se comenzaron antes de la fecha y hora final que entra como parámetro. En el mejor de los casos, sólo se revisa el primer elemento y se retorna una </w:t>
      </w:r>
      <w:r>
        <w:rPr>
          <w:rFonts w:ascii="Arial" w:hAnsi="Arial" w:cs="Arial"/>
          <w:sz w:val="18"/>
          <w:szCs w:val="18"/>
        </w:rPr>
        <w:t>lista</w:t>
      </w:r>
      <w:r w:rsidRPr="00735741">
        <w:rPr>
          <w:rFonts w:ascii="Arial" w:hAnsi="Arial" w:cs="Arial"/>
          <w:sz w:val="18"/>
          <w:szCs w:val="18"/>
        </w:rPr>
        <w:t xml:space="preserve"> vacía. En el peor de los casos, </w:t>
      </w:r>
      <w:r>
        <w:rPr>
          <w:rFonts w:ascii="Arial" w:hAnsi="Arial" w:cs="Arial"/>
          <w:sz w:val="18"/>
          <w:szCs w:val="18"/>
        </w:rPr>
        <w:t>e</w:t>
      </w:r>
      <w:r w:rsidRPr="00735741">
        <w:rPr>
          <w:rFonts w:ascii="Arial" w:hAnsi="Arial" w:cs="Arial"/>
          <w:sz w:val="18"/>
          <w:szCs w:val="18"/>
        </w:rPr>
        <w:t xml:space="preserve">l método recorrerá toda la lista y añadirá todos los viajes a la </w:t>
      </w:r>
      <w:r>
        <w:rPr>
          <w:rFonts w:ascii="Arial" w:hAnsi="Arial" w:cs="Arial"/>
          <w:sz w:val="18"/>
          <w:szCs w:val="18"/>
        </w:rPr>
        <w:t>otra lista para retornarlos</w:t>
      </w:r>
      <w:r w:rsidRPr="00735741">
        <w:rPr>
          <w:rFonts w:ascii="Arial" w:hAnsi="Arial" w:cs="Arial"/>
          <w:sz w:val="18"/>
          <w:szCs w:val="18"/>
        </w:rPr>
        <w:t>.</w:t>
      </w:r>
    </w:p>
    <w:p w14:paraId="32AC6EB5" w14:textId="77777777" w:rsidR="007C44BC" w:rsidRDefault="007C44BC" w:rsidP="007C44BC">
      <w:pPr>
        <w:ind w:left="-851"/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A1144" w:rsidRPr="00CB6304" w14:paraId="5F47A224" w14:textId="7777777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C1FD4EC" w14:textId="77777777"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0C3819EF" w14:textId="77777777" w:rsidR="00CA1144" w:rsidRPr="005C7AAB" w:rsidRDefault="007B7E24" w:rsidP="007B7E2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1B</w:t>
            </w:r>
            <w:r w:rsidR="00CA1144" w:rsidRPr="005C7AAB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Dar cola de estaciones en operación dada una fecha de consulta.</w:t>
            </w:r>
          </w:p>
        </w:tc>
      </w:tr>
      <w:tr w:rsidR="00CA1144" w:rsidRPr="009E5437" w14:paraId="1DFB5A08" w14:textId="7777777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A242162" w14:textId="77777777"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3721926E" w14:textId="77777777" w:rsidR="00CA1144" w:rsidRPr="009E5437" w:rsidRDefault="009B4191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</w:t>
            </w:r>
            <w:r w:rsidR="007B7E24">
              <w:rPr>
                <w:b w:val="0"/>
                <w:sz w:val="18"/>
                <w:szCs w:val="18"/>
              </w:rPr>
              <w:t xml:space="preserve"> una cola con las estaciones que comenzaron su operación </w:t>
            </w:r>
            <w:r>
              <w:rPr>
                <w:b w:val="0"/>
                <w:sz w:val="18"/>
                <w:szCs w:val="18"/>
              </w:rPr>
              <w:t>en una f</w:t>
            </w:r>
            <w:r w:rsidR="00866296">
              <w:rPr>
                <w:b w:val="0"/>
                <w:sz w:val="18"/>
                <w:szCs w:val="18"/>
              </w:rPr>
              <w:t xml:space="preserve">echa determinada, </w:t>
            </w:r>
            <w:r w:rsidR="00866296">
              <w:rPr>
                <w:b w:val="0"/>
                <w:sz w:val="18"/>
                <w:szCs w:val="18"/>
              </w:rPr>
              <w:lastRenderedPageBreak/>
              <w:t>ingresada por parámetro.</w:t>
            </w:r>
          </w:p>
        </w:tc>
      </w:tr>
      <w:tr w:rsidR="00CA1144" w14:paraId="45B24440" w14:textId="77777777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4EB9B71A" w14:textId="77777777"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lastRenderedPageBreak/>
              <w:t>Entradas</w:t>
            </w:r>
          </w:p>
        </w:tc>
      </w:tr>
      <w:tr w:rsidR="00CA1144" w:rsidRPr="00CB6304" w14:paraId="57D838A6" w14:textId="77777777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F122FD" w14:textId="77777777" w:rsidR="00CA1144" w:rsidRDefault="00866296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y hora inicial</w:t>
            </w:r>
          </w:p>
        </w:tc>
      </w:tr>
      <w:tr w:rsidR="00CA1144" w14:paraId="7379275E" w14:textId="77777777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1D0211FF" w14:textId="77777777"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A1144" w:rsidRPr="009E5437" w14:paraId="2F4ADDFE" w14:textId="7777777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09E84926" w14:textId="77777777" w:rsidR="00CA1144" w:rsidRPr="009E5437" w:rsidRDefault="00866296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Retorna una cola con las estaciones que iniciaron operación después de la fecha ingresada por parámetro.</w:t>
            </w:r>
          </w:p>
        </w:tc>
      </w:tr>
    </w:tbl>
    <w:p w14:paraId="66333309" w14:textId="77777777" w:rsidR="00CA1144" w:rsidRDefault="00CA1144" w:rsidP="00065B32">
      <w:pPr>
        <w:jc w:val="both"/>
      </w:pPr>
    </w:p>
    <w:p w14:paraId="5539D156" w14:textId="77777777" w:rsidR="009147D3" w:rsidRPr="0025074C" w:rsidRDefault="009147D3" w:rsidP="009147D3">
      <w:pPr>
        <w:pStyle w:val="TituloPrincipla"/>
        <w:ind w:left="-851"/>
        <w:jc w:val="both"/>
        <w:rPr>
          <w:b w:val="0"/>
          <w:sz w:val="18"/>
          <w:szCs w:val="18"/>
        </w:rPr>
      </w:pPr>
      <w:r w:rsidRPr="0025074C">
        <w:rPr>
          <w:b w:val="0"/>
          <w:sz w:val="18"/>
          <w:szCs w:val="18"/>
        </w:rPr>
        <w:t>Complejidad 1B:</w:t>
      </w:r>
      <w:r w:rsidRPr="0025074C">
        <w:rPr>
          <w:sz w:val="18"/>
          <w:szCs w:val="18"/>
        </w:rPr>
        <w:t xml:space="preserve"> </w:t>
      </w:r>
      <w:r>
        <w:rPr>
          <w:b w:val="0"/>
          <w:sz w:val="18"/>
          <w:szCs w:val="18"/>
        </w:rPr>
        <w:t xml:space="preserve">Este método recorrerá una lista de estaciones, ya ordenada por fecha y hora de inicio de operación. Si la estación inició la operación después de la fecha ingresada por parámetro, la estación se agregará a la cola. El recorrido será total, pues habrá de recorrer toda la lista de estaciones. Como solamente se hace un recorrido, este método tendrá una complejidad de </w:t>
      </w:r>
      <w:r w:rsidRPr="0025074C">
        <w:rPr>
          <w:sz w:val="18"/>
          <w:szCs w:val="18"/>
        </w:rPr>
        <w:t xml:space="preserve">O(N), </w:t>
      </w:r>
      <w:r>
        <w:rPr>
          <w:b w:val="0"/>
          <w:sz w:val="18"/>
          <w:szCs w:val="18"/>
        </w:rPr>
        <w:t xml:space="preserve">dónde </w:t>
      </w:r>
      <w:r w:rsidRPr="0025074C">
        <w:rPr>
          <w:sz w:val="18"/>
          <w:szCs w:val="18"/>
        </w:rPr>
        <w:t>N</w:t>
      </w:r>
      <w:r>
        <w:rPr>
          <w:b w:val="0"/>
          <w:sz w:val="18"/>
          <w:szCs w:val="18"/>
        </w:rPr>
        <w:t xml:space="preserve"> es el número de estaciones que iniciaron después de la fecha y hora inicial que entra como parámetro. En el mejor de los casos, sólo se revisa el primer elemento y se retorna una cola vacía. En el peor de los casos, el método recorrerá toda la lista y añadirá todos los viajes a la cola.</w:t>
      </w:r>
    </w:p>
    <w:p w14:paraId="2620ADC1" w14:textId="77777777" w:rsidR="009147D3" w:rsidRDefault="009147D3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A1144" w:rsidRPr="00CB6304" w14:paraId="669B4FF2" w14:textId="7777777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EB692F7" w14:textId="77777777"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4D30DD01" w14:textId="77777777" w:rsidR="00CA1144" w:rsidRPr="005C7AAB" w:rsidRDefault="00866296" w:rsidP="005C6C1C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2B – Mostrar bicicletas </w:t>
            </w:r>
            <w:r w:rsidR="005C6C1C">
              <w:rPr>
                <w:sz w:val="18"/>
                <w:szCs w:val="18"/>
              </w:rPr>
              <w:t xml:space="preserve">ordenadas, </w:t>
            </w:r>
            <w:r>
              <w:rPr>
                <w:sz w:val="18"/>
                <w:szCs w:val="18"/>
              </w:rPr>
              <w:t xml:space="preserve">según distancia recorrida, en un intervalo de tiempo. </w:t>
            </w:r>
          </w:p>
        </w:tc>
      </w:tr>
      <w:tr w:rsidR="00CA1144" w:rsidRPr="009E5437" w14:paraId="17167BF1" w14:textId="7777777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F56D5EC" w14:textId="77777777"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7159A4DC" w14:textId="77777777" w:rsidR="00CA1144" w:rsidRPr="009E5437" w:rsidRDefault="00AC62DB" w:rsidP="00AC62D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 una lista de</w:t>
            </w:r>
            <w:r w:rsidR="00866296">
              <w:rPr>
                <w:b w:val="0"/>
                <w:sz w:val="18"/>
                <w:szCs w:val="18"/>
              </w:rPr>
              <w:t xml:space="preserve"> bicicletas, en orden </w:t>
            </w:r>
            <w:r>
              <w:rPr>
                <w:b w:val="0"/>
                <w:sz w:val="18"/>
                <w:szCs w:val="18"/>
              </w:rPr>
              <w:t>descendente</w:t>
            </w:r>
            <w:r w:rsidR="005C6C1C">
              <w:rPr>
                <w:b w:val="0"/>
                <w:sz w:val="18"/>
                <w:szCs w:val="18"/>
              </w:rPr>
              <w:t xml:space="preserve"> (mayor a menor)</w:t>
            </w:r>
            <w:r w:rsidR="00866296">
              <w:rPr>
                <w:b w:val="0"/>
                <w:sz w:val="18"/>
                <w:szCs w:val="18"/>
              </w:rPr>
              <w:t xml:space="preserve"> según distancia recorrida, e</w:t>
            </w:r>
            <w:r>
              <w:rPr>
                <w:b w:val="0"/>
                <w:sz w:val="18"/>
                <w:szCs w:val="18"/>
              </w:rPr>
              <w:t>n un periodo de tiempo delimitado por una fecha y hora inicial y final.</w:t>
            </w:r>
          </w:p>
        </w:tc>
      </w:tr>
      <w:tr w:rsidR="00CA1144" w14:paraId="3C75B97D" w14:textId="77777777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549D954E" w14:textId="77777777"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A1144" w:rsidRPr="00CB6304" w14:paraId="1A3B9236" w14:textId="77777777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59B652" w14:textId="77777777" w:rsidR="00CA1144" w:rsidRDefault="00AC62DB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y hora inicial</w:t>
            </w:r>
          </w:p>
          <w:p w14:paraId="0BB42D53" w14:textId="77777777" w:rsidR="00AC62DB" w:rsidRDefault="00AC62DB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y hora final</w:t>
            </w:r>
          </w:p>
        </w:tc>
      </w:tr>
      <w:tr w:rsidR="00CA1144" w14:paraId="09E264CC" w14:textId="77777777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7A64D8E9" w14:textId="77777777"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A1144" w:rsidRPr="009E5437" w14:paraId="6B9EFF47" w14:textId="7777777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4D41AD37" w14:textId="77777777" w:rsidR="00CA1144" w:rsidRPr="009E5437" w:rsidRDefault="00AC62DB" w:rsidP="00AC62D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Retorna una lista de bicicletas que contenga, para cada una, su identificador, distancia recorrida y cantidad de viajes realizados.</w:t>
            </w:r>
          </w:p>
        </w:tc>
      </w:tr>
    </w:tbl>
    <w:p w14:paraId="4DB44100" w14:textId="77777777" w:rsidR="009147D3" w:rsidRDefault="009147D3" w:rsidP="009147D3">
      <w:pPr>
        <w:pStyle w:val="TituloPrincipla"/>
        <w:ind w:left="-851"/>
        <w:jc w:val="left"/>
        <w:rPr>
          <w:sz w:val="18"/>
          <w:szCs w:val="18"/>
        </w:rPr>
      </w:pPr>
    </w:p>
    <w:p w14:paraId="172E80BB" w14:textId="77777777" w:rsidR="009147D3" w:rsidRDefault="00DE6040" w:rsidP="009147D3">
      <w:pPr>
        <w:pStyle w:val="TituloPrincipla"/>
        <w:ind w:left="-851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Complejidad 2B</w:t>
      </w:r>
      <w:r w:rsidR="009147D3">
        <w:rPr>
          <w:b w:val="0"/>
          <w:sz w:val="18"/>
          <w:szCs w:val="18"/>
        </w:rPr>
        <w:t>: Este método recorrerá una lista de viajes ya ordenada por fecha y hora de salida, si la fecha de salida y de llegada de cada viaje está dentro del rango que se pasa por parámetro, el viaje se agrega a otra lista. Luego, crear una lista de bicicletas y para cada viaje en esa anterior lista agregar la bicicleta o, si ya está agregada, actualizar la información</w:t>
      </w:r>
      <w:r w:rsidR="00700D45">
        <w:rPr>
          <w:b w:val="0"/>
          <w:sz w:val="18"/>
          <w:szCs w:val="18"/>
        </w:rPr>
        <w:t xml:space="preserve"> de la distancia recorrida</w:t>
      </w:r>
      <w:r w:rsidR="009147D3">
        <w:rPr>
          <w:b w:val="0"/>
          <w:sz w:val="18"/>
          <w:szCs w:val="18"/>
        </w:rPr>
        <w:t>. Por último, ordenar esa lista de bicicletas usando un algoritmo de inserción y retornar esa lista. Es decir, habrá 3 procesos principales en éste método:</w:t>
      </w:r>
    </w:p>
    <w:p w14:paraId="6E0D56B4" w14:textId="77777777" w:rsidR="009147D3" w:rsidRDefault="009147D3" w:rsidP="009147D3">
      <w:pPr>
        <w:pStyle w:val="TituloPrincipla"/>
        <w:ind w:left="-851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1. Recorrer la lista de viajes parcialmente y agregar los viajes entre las fechas a otra lista (O(n)) dónde n es el número de viajes que se comenzaron antes de la fecha y hora final que entra como parámetro</w:t>
      </w:r>
    </w:p>
    <w:p w14:paraId="10C43041" w14:textId="77777777" w:rsidR="009147D3" w:rsidRDefault="009147D3" w:rsidP="009147D3">
      <w:pPr>
        <w:pStyle w:val="TituloPrincipla"/>
        <w:ind w:left="-851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2. Recorrer la segunda lista de viajes e ir creando las bicicletas y agregarlas a la lista (O(k)) dónde k es el número de elementos de esa lista</w:t>
      </w:r>
    </w:p>
    <w:p w14:paraId="7463D3C6" w14:textId="4FB562F2" w:rsidR="00612591" w:rsidRDefault="009147D3" w:rsidP="00612591">
      <w:pPr>
        <w:pStyle w:val="TituloPrincipla"/>
        <w:ind w:left="-851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3</w:t>
      </w:r>
      <w:r w:rsidR="00612591">
        <w:rPr>
          <w:b w:val="0"/>
          <w:sz w:val="18"/>
          <w:szCs w:val="18"/>
        </w:rPr>
        <w:t xml:space="preserve">. </w:t>
      </w:r>
      <w:r w:rsidR="00612591">
        <w:rPr>
          <w:b w:val="0"/>
          <w:sz w:val="18"/>
          <w:szCs w:val="18"/>
        </w:rPr>
        <w:t>Ordenar por quickSort, con complejidad (O(</w:t>
      </w:r>
      <w:proofErr w:type="spellStart"/>
      <w:r w:rsidR="00612591">
        <w:rPr>
          <w:b w:val="0"/>
          <w:sz w:val="18"/>
          <w:szCs w:val="18"/>
        </w:rPr>
        <w:t>nlog</w:t>
      </w:r>
      <w:proofErr w:type="spellEnd"/>
      <w:r w:rsidR="00612591">
        <w:rPr>
          <w:b w:val="0"/>
          <w:sz w:val="18"/>
          <w:szCs w:val="18"/>
        </w:rPr>
        <w:t>(n))) en el mejor de los casos, es decir, cuando los datos están aleatorios (como en esta ocasión).</w:t>
      </w:r>
    </w:p>
    <w:p w14:paraId="517BE0A4" w14:textId="730726AE" w:rsidR="009147D3" w:rsidRDefault="009147D3" w:rsidP="009147D3">
      <w:pPr>
        <w:pStyle w:val="TituloPrincipla"/>
        <w:ind w:left="-851"/>
        <w:jc w:val="left"/>
        <w:rPr>
          <w:b w:val="0"/>
          <w:sz w:val="18"/>
          <w:szCs w:val="18"/>
        </w:rPr>
      </w:pPr>
    </w:p>
    <w:p w14:paraId="131589A3" w14:textId="77777777" w:rsidR="00612591" w:rsidRPr="00237F1D" w:rsidRDefault="00612591" w:rsidP="00612591">
      <w:pPr>
        <w:pStyle w:val="TituloPrincipla"/>
        <w:ind w:left="-851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El paso que más influye en la complejidad es el ordenamiento, por lo que este algoritmo tendrá complejidad de O(</w:t>
      </w:r>
      <w:proofErr w:type="spellStart"/>
      <w:r>
        <w:rPr>
          <w:b w:val="0"/>
          <w:sz w:val="18"/>
          <w:szCs w:val="18"/>
        </w:rPr>
        <w:t>nlog</w:t>
      </w:r>
      <w:proofErr w:type="spellEnd"/>
      <w:r>
        <w:rPr>
          <w:b w:val="0"/>
          <w:sz w:val="18"/>
          <w:szCs w:val="18"/>
        </w:rPr>
        <w:t>(n))</w:t>
      </w:r>
    </w:p>
    <w:p w14:paraId="12C8C797" w14:textId="77777777" w:rsidR="009147D3" w:rsidRDefault="009147D3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A1144" w:rsidRPr="00CB6304" w14:paraId="6894A9DB" w14:textId="7777777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B9DB7D5" w14:textId="77777777"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2CA24743" w14:textId="77777777" w:rsidR="00CA1144" w:rsidRPr="005C7AAB" w:rsidRDefault="00AC62DB" w:rsidP="005C6C1C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3B – Mostrar viajes </w:t>
            </w:r>
            <w:r w:rsidR="005C6C1C">
              <w:rPr>
                <w:sz w:val="18"/>
                <w:szCs w:val="18"/>
              </w:rPr>
              <w:t xml:space="preserve">realizados por género y duración. </w:t>
            </w:r>
          </w:p>
        </w:tc>
      </w:tr>
      <w:tr w:rsidR="00CA1144" w:rsidRPr="009E5437" w14:paraId="2AB0591B" w14:textId="7777777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A453291" w14:textId="77777777"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3BB1AFC1" w14:textId="77777777" w:rsidR="00CA1144" w:rsidRPr="009E5437" w:rsidRDefault="005C6C1C" w:rsidP="005C6C1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Da una lista ordenada cronológicamente, desde una fecha inicial, con los viajes que fueron realizados por un género (femenino o masculino) determinado y que hayan tenido una duración menor a la especificada. </w:t>
            </w:r>
          </w:p>
        </w:tc>
      </w:tr>
      <w:tr w:rsidR="00CA1144" w14:paraId="0A8F5C3D" w14:textId="77777777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4A571A0E" w14:textId="77777777"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lastRenderedPageBreak/>
              <w:t>Entradas</w:t>
            </w:r>
          </w:p>
        </w:tc>
      </w:tr>
      <w:tr w:rsidR="00CA1144" w:rsidRPr="00CB6304" w14:paraId="5E9604B5" w14:textId="77777777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D238C6" w14:textId="77777777" w:rsidR="00CA1144" w:rsidRDefault="005C6C1C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Género (Femenino o Masculino).</w:t>
            </w:r>
          </w:p>
          <w:p w14:paraId="73D8C8A3" w14:textId="77777777" w:rsidR="005C6C1C" w:rsidRDefault="005C6C1C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Duración del viaje. </w:t>
            </w:r>
          </w:p>
        </w:tc>
      </w:tr>
      <w:tr w:rsidR="00CA1144" w14:paraId="69FA1F44" w14:textId="77777777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3C3F7862" w14:textId="77777777"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A1144" w:rsidRPr="009E5437" w14:paraId="603E3CC4" w14:textId="7777777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3B8E6179" w14:textId="77777777" w:rsidR="00CA1144" w:rsidRPr="009E5437" w:rsidRDefault="005C6C1C" w:rsidP="00976FC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una lista ordenada cronológicamente con el identifi</w:t>
            </w:r>
            <w:r w:rsidR="00976FC4">
              <w:rPr>
                <w:b w:val="0"/>
                <w:sz w:val="18"/>
                <w:szCs w:val="18"/>
              </w:rPr>
              <w:t xml:space="preserve">cador del viaje, la fecha/hora inicial, la fecha/hora final y la duración de todos </w:t>
            </w:r>
            <w:r>
              <w:rPr>
                <w:b w:val="0"/>
                <w:sz w:val="18"/>
                <w:szCs w:val="18"/>
              </w:rPr>
              <w:t>los viajes que cumplen con la</w:t>
            </w:r>
            <w:r w:rsidR="00976FC4">
              <w:rPr>
                <w:b w:val="0"/>
                <w:sz w:val="18"/>
                <w:szCs w:val="18"/>
              </w:rPr>
              <w:t>s condicio</w:t>
            </w:r>
            <w:r>
              <w:rPr>
                <w:b w:val="0"/>
                <w:sz w:val="18"/>
                <w:szCs w:val="18"/>
              </w:rPr>
              <w:t>n</w:t>
            </w:r>
            <w:r w:rsidR="00976FC4">
              <w:rPr>
                <w:b w:val="0"/>
                <w:sz w:val="18"/>
                <w:szCs w:val="18"/>
              </w:rPr>
              <w:t>es especificadas</w:t>
            </w:r>
            <w:r>
              <w:rPr>
                <w:b w:val="0"/>
                <w:sz w:val="18"/>
                <w:szCs w:val="18"/>
              </w:rPr>
              <w:t xml:space="preserve"> de género y duración</w:t>
            </w:r>
            <w:r w:rsidR="00976FC4">
              <w:rPr>
                <w:b w:val="0"/>
                <w:sz w:val="18"/>
                <w:szCs w:val="18"/>
              </w:rPr>
              <w:t xml:space="preserve">. </w:t>
            </w:r>
          </w:p>
        </w:tc>
      </w:tr>
    </w:tbl>
    <w:p w14:paraId="4EAE14ED" w14:textId="77777777" w:rsidR="009147D3" w:rsidRDefault="009147D3" w:rsidP="009147D3">
      <w:pPr>
        <w:ind w:left="-851"/>
        <w:jc w:val="both"/>
        <w:rPr>
          <w:rFonts w:ascii="Arial" w:hAnsi="Arial" w:cs="Arial"/>
          <w:sz w:val="18"/>
          <w:szCs w:val="18"/>
        </w:rPr>
      </w:pPr>
    </w:p>
    <w:p w14:paraId="0765AD41" w14:textId="77777777" w:rsidR="009147D3" w:rsidRPr="00BB16E2" w:rsidRDefault="009147D3" w:rsidP="009147D3">
      <w:pPr>
        <w:ind w:left="-851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Complejidad 3B</w:t>
      </w:r>
      <w:r w:rsidRPr="00735741">
        <w:rPr>
          <w:rFonts w:ascii="Arial" w:hAnsi="Arial" w:cs="Arial"/>
          <w:sz w:val="18"/>
          <w:szCs w:val="18"/>
        </w:rPr>
        <w:t xml:space="preserve">: Este método recorrerá una lista de viajes ya ordenada por fecha y hora de salida, si </w:t>
      </w:r>
      <w:r>
        <w:rPr>
          <w:rFonts w:ascii="Arial" w:hAnsi="Arial" w:cs="Arial"/>
          <w:sz w:val="18"/>
          <w:szCs w:val="18"/>
        </w:rPr>
        <w:t>el viaje dura menos que lo especificado y se realizó por el género que entra por parámetro,</w:t>
      </w:r>
      <w:r w:rsidRPr="00735741">
        <w:rPr>
          <w:rFonts w:ascii="Arial" w:hAnsi="Arial" w:cs="Arial"/>
          <w:sz w:val="18"/>
          <w:szCs w:val="18"/>
        </w:rPr>
        <w:t xml:space="preserve"> se agrega a </w:t>
      </w:r>
      <w:r>
        <w:rPr>
          <w:rFonts w:ascii="Arial" w:hAnsi="Arial" w:cs="Arial"/>
          <w:sz w:val="18"/>
          <w:szCs w:val="18"/>
        </w:rPr>
        <w:t>otra lista</w:t>
      </w:r>
      <w:r w:rsidRPr="00735741">
        <w:rPr>
          <w:rFonts w:ascii="Arial" w:hAnsi="Arial" w:cs="Arial"/>
          <w:sz w:val="18"/>
          <w:szCs w:val="18"/>
        </w:rPr>
        <w:t>. El recorrido será</w:t>
      </w:r>
      <w:r>
        <w:rPr>
          <w:rFonts w:ascii="Arial" w:hAnsi="Arial" w:cs="Arial"/>
          <w:sz w:val="18"/>
          <w:szCs w:val="18"/>
        </w:rPr>
        <w:t xml:space="preserve"> total, ya que habrá de recorrer la lista ordenada por fechas de todas las bicicletas. </w:t>
      </w:r>
      <w:r w:rsidRPr="00735741">
        <w:rPr>
          <w:rFonts w:ascii="Arial" w:hAnsi="Arial" w:cs="Arial"/>
          <w:sz w:val="18"/>
          <w:szCs w:val="18"/>
        </w:rPr>
        <w:t xml:space="preserve">Como solamente se hace un recorrido, este método tendrá una complejidad </w:t>
      </w:r>
      <w:r>
        <w:rPr>
          <w:rFonts w:ascii="Arial" w:hAnsi="Arial" w:cs="Arial"/>
          <w:sz w:val="18"/>
          <w:szCs w:val="18"/>
        </w:rPr>
        <w:t>de O(n), dónde n es el número total de viajes realizados</w:t>
      </w:r>
      <w:r w:rsidRPr="00735741">
        <w:rPr>
          <w:rFonts w:ascii="Arial" w:hAnsi="Arial" w:cs="Arial"/>
          <w:sz w:val="18"/>
          <w:szCs w:val="18"/>
        </w:rPr>
        <w:t xml:space="preserve">. En el peor de los casos, </w:t>
      </w:r>
      <w:r>
        <w:rPr>
          <w:rFonts w:ascii="Arial" w:hAnsi="Arial" w:cs="Arial"/>
          <w:sz w:val="18"/>
          <w:szCs w:val="18"/>
        </w:rPr>
        <w:t>e</w:t>
      </w:r>
      <w:r w:rsidRPr="00735741">
        <w:rPr>
          <w:rFonts w:ascii="Arial" w:hAnsi="Arial" w:cs="Arial"/>
          <w:sz w:val="18"/>
          <w:szCs w:val="18"/>
        </w:rPr>
        <w:t xml:space="preserve">l método recorrerá toda la lista y añadirá todos los viajes a la </w:t>
      </w:r>
      <w:r>
        <w:rPr>
          <w:rFonts w:ascii="Arial" w:hAnsi="Arial" w:cs="Arial"/>
          <w:sz w:val="18"/>
          <w:szCs w:val="18"/>
        </w:rPr>
        <w:t>otra lista para retornarlos</w:t>
      </w:r>
      <w:r w:rsidRPr="00735741">
        <w:rPr>
          <w:rFonts w:ascii="Arial" w:hAnsi="Arial" w:cs="Arial"/>
          <w:sz w:val="18"/>
          <w:szCs w:val="18"/>
        </w:rPr>
        <w:t>.</w:t>
      </w:r>
    </w:p>
    <w:p w14:paraId="62B45254" w14:textId="77777777" w:rsidR="00976FC4" w:rsidRDefault="00976FC4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976FC4" w:rsidRPr="00CB6304" w14:paraId="2D541C5B" w14:textId="77777777" w:rsidTr="0049654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AC757CD" w14:textId="77777777" w:rsidR="00976FC4" w:rsidRPr="009E5437" w:rsidRDefault="00976FC4" w:rsidP="0049654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0C8033E9" w14:textId="77777777" w:rsidR="00976FC4" w:rsidRPr="005C7AAB" w:rsidRDefault="00976FC4" w:rsidP="00976FC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4B – </w:t>
            </w:r>
            <w:r>
              <w:rPr>
                <w:rFonts w:eastAsia="Arial"/>
                <w:sz w:val="18"/>
                <w:szCs w:val="18"/>
                <w:lang w:val="es-CO"/>
              </w:rPr>
              <w:t>Mostrar viajes que iniciaron en una estación en un intervalo de tiempo</w:t>
            </w:r>
          </w:p>
        </w:tc>
      </w:tr>
      <w:tr w:rsidR="00976FC4" w:rsidRPr="009E5437" w14:paraId="007E857C" w14:textId="77777777" w:rsidTr="0049654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ED09711" w14:textId="77777777" w:rsidR="00976FC4" w:rsidRPr="009E5437" w:rsidRDefault="00976FC4" w:rsidP="0049654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73403001" w14:textId="77777777" w:rsidR="00976FC4" w:rsidRPr="00976FC4" w:rsidRDefault="00976FC4" w:rsidP="0049654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76FC4">
              <w:rPr>
                <w:rFonts w:eastAsia="Arial"/>
                <w:b w:val="0"/>
                <w:sz w:val="18"/>
                <w:szCs w:val="18"/>
                <w:lang w:val="es-CO"/>
              </w:rPr>
              <w:t>Da una lis</w:t>
            </w:r>
            <w:r>
              <w:rPr>
                <w:rFonts w:eastAsia="Arial"/>
                <w:b w:val="0"/>
                <w:sz w:val="18"/>
                <w:szCs w:val="18"/>
                <w:lang w:val="es-CO"/>
              </w:rPr>
              <w:t>ta de viajes que hayan iniciado</w:t>
            </w:r>
            <w:r w:rsidRPr="00976FC4">
              <w:rPr>
                <w:rFonts w:eastAsia="Arial"/>
                <w:b w:val="0"/>
                <w:sz w:val="18"/>
                <w:szCs w:val="18"/>
                <w:lang w:val="es-CO"/>
              </w:rPr>
              <w:t xml:space="preserve"> en una estación específica, ordenados cronológic</w:t>
            </w:r>
            <w:r>
              <w:rPr>
                <w:rFonts w:eastAsia="Arial"/>
                <w:b w:val="0"/>
                <w:sz w:val="18"/>
                <w:szCs w:val="18"/>
                <w:lang w:val="es-CO"/>
              </w:rPr>
              <w:t>amente por su fecha y hora inicial</w:t>
            </w:r>
            <w:r w:rsidRPr="00976FC4">
              <w:rPr>
                <w:rFonts w:eastAsia="Arial"/>
                <w:b w:val="0"/>
                <w:sz w:val="18"/>
                <w:szCs w:val="18"/>
                <w:lang w:val="es-CO"/>
              </w:rPr>
              <w:t xml:space="preserve"> que se hayan hecho en un periodo de tiempo.</w:t>
            </w:r>
          </w:p>
        </w:tc>
      </w:tr>
      <w:tr w:rsidR="00976FC4" w14:paraId="22DD6286" w14:textId="77777777" w:rsidTr="0049654C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10D3A7E9" w14:textId="77777777" w:rsidR="00976FC4" w:rsidRDefault="00976FC4" w:rsidP="0049654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76FC4" w:rsidRPr="00CB6304" w14:paraId="1B73942A" w14:textId="77777777" w:rsidTr="0049654C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197B99" w14:textId="77777777" w:rsidR="00976FC4" w:rsidRDefault="00976FC4" w:rsidP="00976FC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Fecha y hora inicial</w:t>
            </w:r>
          </w:p>
          <w:p w14:paraId="46A74E4C" w14:textId="77777777" w:rsidR="00976FC4" w:rsidRDefault="00976FC4" w:rsidP="00976FC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y hora final</w:t>
            </w:r>
          </w:p>
        </w:tc>
      </w:tr>
      <w:tr w:rsidR="00976FC4" w14:paraId="10DA9711" w14:textId="77777777" w:rsidTr="0049654C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3C07C342" w14:textId="77777777" w:rsidR="00976FC4" w:rsidRDefault="00976FC4" w:rsidP="0049654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76FC4" w:rsidRPr="009E5437" w14:paraId="7A811AB0" w14:textId="77777777" w:rsidTr="0049654C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2CE223B8" w14:textId="77777777" w:rsidR="00976FC4" w:rsidRPr="009E5437" w:rsidRDefault="00976FC4" w:rsidP="0049654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B7E24">
              <w:rPr>
                <w:rFonts w:eastAsia="Arial"/>
                <w:b w:val="0"/>
                <w:sz w:val="18"/>
                <w:szCs w:val="18"/>
                <w:lang w:val="es-CO"/>
              </w:rPr>
              <w:t xml:space="preserve">Retorna una lista </w:t>
            </w:r>
            <w:r>
              <w:rPr>
                <w:rFonts w:eastAsia="Arial"/>
                <w:b w:val="0"/>
                <w:sz w:val="18"/>
                <w:szCs w:val="18"/>
                <w:lang w:val="es-CO"/>
              </w:rPr>
              <w:t xml:space="preserve">ordenada cronológicamente </w:t>
            </w:r>
            <w:r w:rsidRPr="007B7E24">
              <w:rPr>
                <w:rFonts w:eastAsia="Arial"/>
                <w:b w:val="0"/>
                <w:sz w:val="18"/>
                <w:szCs w:val="18"/>
                <w:lang w:val="es-CO"/>
              </w:rPr>
              <w:t>de viajes que contenga, para cada viaje, su identificador, el identificador de la b</w:t>
            </w:r>
            <w:r>
              <w:rPr>
                <w:rFonts w:eastAsia="Arial"/>
                <w:b w:val="0"/>
                <w:sz w:val="18"/>
                <w:szCs w:val="18"/>
                <w:lang w:val="es-CO"/>
              </w:rPr>
              <w:t>icicleta y la fecha y hora inicial</w:t>
            </w:r>
            <w:r w:rsidRPr="007B7E24">
              <w:rPr>
                <w:rFonts w:eastAsia="Arial"/>
                <w:b w:val="0"/>
                <w:sz w:val="18"/>
                <w:szCs w:val="18"/>
                <w:lang w:val="es-CO"/>
              </w:rPr>
              <w:t>.</w:t>
            </w:r>
          </w:p>
        </w:tc>
      </w:tr>
    </w:tbl>
    <w:p w14:paraId="45E9D1C4" w14:textId="77777777" w:rsidR="009147D3" w:rsidRDefault="009147D3" w:rsidP="009147D3">
      <w:pPr>
        <w:ind w:left="-851"/>
        <w:jc w:val="both"/>
        <w:rPr>
          <w:rFonts w:ascii="Arial" w:hAnsi="Arial" w:cs="Arial"/>
          <w:sz w:val="18"/>
          <w:szCs w:val="18"/>
        </w:rPr>
      </w:pPr>
    </w:p>
    <w:p w14:paraId="3621218C" w14:textId="77777777" w:rsidR="009147D3" w:rsidRPr="00735741" w:rsidRDefault="009147D3" w:rsidP="009147D3">
      <w:pPr>
        <w:ind w:left="-851"/>
        <w:jc w:val="both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>Complejidad 4B</w:t>
      </w:r>
      <w:r w:rsidRPr="00735741">
        <w:rPr>
          <w:rFonts w:ascii="Arial" w:hAnsi="Arial" w:cs="Arial"/>
          <w:sz w:val="18"/>
          <w:szCs w:val="18"/>
        </w:rPr>
        <w:t>: Este método recorrerá una lista de viajes ya ordenada por fecha y hora de salida, si la fecha de salida y de llegada de cada viaje está dentro del rango que se pasa por parámetro</w:t>
      </w:r>
      <w:r>
        <w:rPr>
          <w:rFonts w:ascii="Arial" w:hAnsi="Arial" w:cs="Arial"/>
          <w:sz w:val="18"/>
          <w:szCs w:val="18"/>
        </w:rPr>
        <w:t xml:space="preserve"> y el identificador de la estación inicial coincide con el que llega por parámetro</w:t>
      </w:r>
      <w:r w:rsidRPr="00735741">
        <w:rPr>
          <w:rFonts w:ascii="Arial" w:hAnsi="Arial" w:cs="Arial"/>
          <w:sz w:val="18"/>
          <w:szCs w:val="18"/>
        </w:rPr>
        <w:t xml:space="preserve">, el viaje se agrega a </w:t>
      </w:r>
      <w:r>
        <w:rPr>
          <w:rFonts w:ascii="Arial" w:hAnsi="Arial" w:cs="Arial"/>
          <w:sz w:val="18"/>
          <w:szCs w:val="18"/>
        </w:rPr>
        <w:t>otra lista</w:t>
      </w:r>
      <w:r w:rsidRPr="00735741">
        <w:rPr>
          <w:rFonts w:ascii="Arial" w:hAnsi="Arial" w:cs="Arial"/>
          <w:sz w:val="18"/>
          <w:szCs w:val="18"/>
        </w:rPr>
        <w:t xml:space="preserve">. El recorrido será parcial, ya que acabará cuando la fecha de salida de algún viaje sea mayor que la fecha y hora final que entra por parámetro. Como solamente se hace un recorrido, este método tendrá una complejidad de O(n), dónde n es el número de viajes que se comenzaron antes de la fecha y hora final que entra como parámetro. En el mejor de los casos, sólo se revisa el primer elemento y se retorna una </w:t>
      </w:r>
      <w:r>
        <w:rPr>
          <w:rFonts w:ascii="Arial" w:hAnsi="Arial" w:cs="Arial"/>
          <w:sz w:val="18"/>
          <w:szCs w:val="18"/>
        </w:rPr>
        <w:t>lista</w:t>
      </w:r>
      <w:r w:rsidRPr="00735741">
        <w:rPr>
          <w:rFonts w:ascii="Arial" w:hAnsi="Arial" w:cs="Arial"/>
          <w:sz w:val="18"/>
          <w:szCs w:val="18"/>
        </w:rPr>
        <w:t xml:space="preserve"> vacía. En el peor de los casos, </w:t>
      </w:r>
      <w:r>
        <w:rPr>
          <w:rFonts w:ascii="Arial" w:hAnsi="Arial" w:cs="Arial"/>
          <w:sz w:val="18"/>
          <w:szCs w:val="18"/>
        </w:rPr>
        <w:t>e</w:t>
      </w:r>
      <w:r w:rsidRPr="00735741">
        <w:rPr>
          <w:rFonts w:ascii="Arial" w:hAnsi="Arial" w:cs="Arial"/>
          <w:sz w:val="18"/>
          <w:szCs w:val="18"/>
        </w:rPr>
        <w:t xml:space="preserve">l método recorrerá toda la lista y añadirá todos los viajes a la </w:t>
      </w:r>
      <w:r>
        <w:rPr>
          <w:rFonts w:ascii="Arial" w:hAnsi="Arial" w:cs="Arial"/>
          <w:sz w:val="18"/>
          <w:szCs w:val="18"/>
        </w:rPr>
        <w:t>otra lista para retornarlos</w:t>
      </w:r>
      <w:r w:rsidRPr="00735741">
        <w:rPr>
          <w:rFonts w:ascii="Arial" w:hAnsi="Arial" w:cs="Arial"/>
          <w:sz w:val="18"/>
          <w:szCs w:val="18"/>
        </w:rPr>
        <w:t>.</w:t>
      </w:r>
    </w:p>
    <w:p w14:paraId="3010CD6E" w14:textId="77777777" w:rsidR="00976FC4" w:rsidRDefault="00976FC4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976FC4" w:rsidRPr="00CB6304" w14:paraId="68E05089" w14:textId="77777777" w:rsidTr="0049654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FA5B913" w14:textId="77777777" w:rsidR="00976FC4" w:rsidRPr="009E5437" w:rsidRDefault="00976FC4" w:rsidP="0049654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63B9C5A6" w14:textId="77777777" w:rsidR="00976FC4" w:rsidRPr="005C7AAB" w:rsidRDefault="00976FC4" w:rsidP="00976FC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1C – </w:t>
            </w:r>
            <w:r>
              <w:rPr>
                <w:rFonts w:eastAsia="Arial"/>
                <w:sz w:val="18"/>
                <w:szCs w:val="18"/>
                <w:lang w:val="es-CO"/>
              </w:rPr>
              <w:t>Cargar la información</w:t>
            </w:r>
          </w:p>
        </w:tc>
      </w:tr>
      <w:tr w:rsidR="00976FC4" w:rsidRPr="009E5437" w14:paraId="363929ED" w14:textId="77777777" w:rsidTr="0049654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07E92CE" w14:textId="77777777" w:rsidR="00976FC4" w:rsidRPr="009E5437" w:rsidRDefault="00976FC4" w:rsidP="0049654C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12D2A60E" w14:textId="77777777" w:rsidR="00976FC4" w:rsidRPr="00976FC4" w:rsidRDefault="00976FC4" w:rsidP="0049654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rFonts w:eastAsia="Arial"/>
                <w:b w:val="0"/>
                <w:sz w:val="18"/>
                <w:szCs w:val="18"/>
                <w:lang w:val="es-CO"/>
              </w:rPr>
              <w:t xml:space="preserve">Carga la información de una fuente de datos seleccionada por el usuario. </w:t>
            </w:r>
          </w:p>
        </w:tc>
      </w:tr>
      <w:tr w:rsidR="00976FC4" w14:paraId="02D2BFB6" w14:textId="77777777" w:rsidTr="0049654C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4A0A28F9" w14:textId="77777777" w:rsidR="00976FC4" w:rsidRDefault="00976FC4" w:rsidP="0049654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76FC4" w:rsidRPr="00CB6304" w14:paraId="38D4B0FA" w14:textId="77777777" w:rsidTr="0049654C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A116821" w14:textId="77777777" w:rsidR="00976FC4" w:rsidRDefault="00976FC4" w:rsidP="0049654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Archivo a cargar.</w:t>
            </w:r>
          </w:p>
        </w:tc>
      </w:tr>
      <w:tr w:rsidR="00976FC4" w14:paraId="697D8217" w14:textId="77777777" w:rsidTr="0049654C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52964262" w14:textId="77777777" w:rsidR="00976FC4" w:rsidRDefault="00976FC4" w:rsidP="0049654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76FC4" w:rsidRPr="009E5437" w14:paraId="58C6BB90" w14:textId="77777777" w:rsidTr="0049654C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0EF49A0E" w14:textId="77777777" w:rsidR="00976FC4" w:rsidRPr="009E5437" w:rsidRDefault="00976FC4" w:rsidP="0049654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rFonts w:eastAsia="Arial"/>
                <w:b w:val="0"/>
                <w:sz w:val="18"/>
                <w:szCs w:val="18"/>
                <w:lang w:val="es-CO"/>
              </w:rPr>
              <w:t xml:space="preserve">Carga el archivo seleccionado </w:t>
            </w:r>
            <w:r w:rsidR="00FD652B">
              <w:rPr>
                <w:rFonts w:eastAsia="Arial"/>
                <w:b w:val="0"/>
                <w:sz w:val="18"/>
                <w:szCs w:val="18"/>
                <w:lang w:val="es-CO"/>
              </w:rPr>
              <w:t xml:space="preserve">por el usuario en las estructuras de datos. </w:t>
            </w:r>
          </w:p>
        </w:tc>
      </w:tr>
    </w:tbl>
    <w:p w14:paraId="5B167128" w14:textId="77777777" w:rsidR="00237F1D" w:rsidRDefault="00237F1D" w:rsidP="00237F1D">
      <w:pPr>
        <w:pStyle w:val="TituloPrincipla"/>
        <w:spacing w:after="100"/>
        <w:ind w:left="-851"/>
        <w:jc w:val="left"/>
        <w:rPr>
          <w:b w:val="0"/>
          <w:sz w:val="18"/>
          <w:szCs w:val="18"/>
        </w:rPr>
      </w:pPr>
    </w:p>
    <w:p w14:paraId="06FFF050" w14:textId="77777777" w:rsidR="00237F1D" w:rsidRPr="00237F1D" w:rsidRDefault="00237F1D" w:rsidP="00237F1D">
      <w:pPr>
        <w:pStyle w:val="TituloPrincipla"/>
        <w:spacing w:after="100"/>
        <w:ind w:left="-851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Este método recorrerá todos los elementos del archivo a cargar y los agregará a las estructuras de datos necesarias. Por lo tanto, el algoritmo tendrá complejidad de O(n) dónde n es el número de elementos del archivo.</w:t>
      </w:r>
    </w:p>
    <w:p w14:paraId="23B2EC4E" w14:textId="77777777" w:rsidR="00237F1D" w:rsidRDefault="00237F1D" w:rsidP="00237F1D">
      <w:pPr>
        <w:pStyle w:val="TituloPrincipla"/>
        <w:spacing w:after="100"/>
        <w:ind w:left="-851"/>
        <w:jc w:val="left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151D60" w:rsidRPr="009E5437" w14:paraId="57A29E21" w14:textId="77777777" w:rsidTr="0057036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2202B81" w14:textId="77777777" w:rsidR="00151D60" w:rsidRPr="009E5437" w:rsidRDefault="00151D60" w:rsidP="00151D6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7" w:type="dxa"/>
          </w:tcPr>
          <w:p w14:paraId="4731AC0F" w14:textId="77777777" w:rsidR="00151D60" w:rsidRPr="00151D60" w:rsidRDefault="00151D60" w:rsidP="00151D6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151D60">
              <w:rPr>
                <w:rFonts w:ascii="Arial" w:hAnsi="Arial" w:cs="Arial"/>
                <w:b/>
                <w:sz w:val="18"/>
                <w:szCs w:val="18"/>
              </w:rPr>
              <w:t xml:space="preserve">C – </w:t>
            </w:r>
            <w:r>
              <w:rPr>
                <w:rFonts w:ascii="Arial" w:eastAsia="Arial" w:hAnsi="Arial" w:cs="Arial"/>
                <w:b/>
                <w:sz w:val="18"/>
                <w:szCs w:val="18"/>
                <w:lang w:val="es-CO"/>
              </w:rPr>
              <w:t>Dar cola de inconsistencias en viajes de una bicicleta</w:t>
            </w:r>
          </w:p>
        </w:tc>
      </w:tr>
      <w:tr w:rsidR="00151D60" w:rsidRPr="009E5437" w14:paraId="1A26EDF9" w14:textId="77777777" w:rsidTr="0057036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4993A4C" w14:textId="77777777" w:rsidR="00151D60" w:rsidRPr="009E5437" w:rsidRDefault="00151D60" w:rsidP="00151D6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</w:tcPr>
          <w:p w14:paraId="555E3513" w14:textId="77777777" w:rsidR="00151D60" w:rsidRPr="00EA0455" w:rsidRDefault="00EA0455" w:rsidP="00151D60">
            <w:pPr>
              <w:rPr>
                <w:rFonts w:ascii="Arial" w:hAnsi="Arial" w:cs="Arial"/>
              </w:rPr>
            </w:pPr>
            <w:r w:rsidRPr="00EA0455">
              <w:rPr>
                <w:rFonts w:ascii="Arial" w:eastAsia="Arial" w:hAnsi="Arial" w:cs="Arial"/>
                <w:sz w:val="18"/>
                <w:szCs w:val="18"/>
                <w:lang w:val="es-CO"/>
              </w:rPr>
              <w:t>Guarda en una pila las consistencias en los viajes de una bicicleta, es decir, si su estación final corresponde con la siguiente estación inicial</w:t>
            </w:r>
            <w:r w:rsidR="00151D60" w:rsidRPr="00EA045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Pr="00EA0455">
              <w:rPr>
                <w:rFonts w:ascii="Arial" w:eastAsia="Arial" w:hAnsi="Arial" w:cs="Arial"/>
                <w:sz w:val="18"/>
                <w:szCs w:val="18"/>
                <w:lang w:val="es-CO"/>
              </w:rPr>
              <w:t>cronológicamente. Si existe una inconsistencia, ambos valores se guardan en la cola y se reinicia la pila. Al final, retorna la cola.</w:t>
            </w:r>
          </w:p>
        </w:tc>
      </w:tr>
      <w:tr w:rsidR="00151D60" w14:paraId="05F1597A" w14:textId="77777777" w:rsidTr="007A3A3C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62843BA7" w14:textId="77777777" w:rsidR="00151D60" w:rsidRDefault="00151D60" w:rsidP="00151D6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51D60" w14:paraId="642369E8" w14:textId="77777777" w:rsidTr="007A3A3C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024EB3" w14:textId="77777777" w:rsidR="00EA0455" w:rsidRDefault="00151D60" w:rsidP="00151D6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EA0455">
              <w:rPr>
                <w:b w:val="0"/>
                <w:sz w:val="18"/>
                <w:szCs w:val="18"/>
              </w:rPr>
              <w:t>Identificación de la bicicleta</w:t>
            </w:r>
          </w:p>
          <w:p w14:paraId="4E91F767" w14:textId="77777777" w:rsidR="00151D60" w:rsidRDefault="00EA0455" w:rsidP="00151D6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151D60">
              <w:rPr>
                <w:b w:val="0"/>
                <w:sz w:val="18"/>
                <w:szCs w:val="18"/>
              </w:rPr>
              <w:t>Fecha y hora inicial</w:t>
            </w:r>
          </w:p>
          <w:p w14:paraId="50CD041B" w14:textId="77777777" w:rsidR="00151D60" w:rsidRDefault="00EA0455" w:rsidP="00151D6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151D60">
              <w:rPr>
                <w:b w:val="0"/>
                <w:sz w:val="18"/>
                <w:szCs w:val="18"/>
              </w:rPr>
              <w:t>Fecha y hora final</w:t>
            </w:r>
          </w:p>
        </w:tc>
      </w:tr>
      <w:tr w:rsidR="00151D60" w14:paraId="294F407C" w14:textId="77777777" w:rsidTr="007A3A3C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3DA2CAEA" w14:textId="77777777" w:rsidR="00151D60" w:rsidRDefault="00151D60" w:rsidP="00151D6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51D60" w:rsidRPr="009E5437" w14:paraId="5058D84B" w14:textId="77777777" w:rsidTr="007A3A3C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6069A7D7" w14:textId="77777777" w:rsidR="00151D60" w:rsidRPr="009E5437" w:rsidRDefault="00151D60" w:rsidP="00EA04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B7E24">
              <w:rPr>
                <w:rFonts w:eastAsia="Arial"/>
                <w:b w:val="0"/>
                <w:sz w:val="18"/>
                <w:szCs w:val="18"/>
                <w:lang w:val="es-CO"/>
              </w:rPr>
              <w:t xml:space="preserve">Retorna una </w:t>
            </w:r>
            <w:r w:rsidR="00EA0455">
              <w:rPr>
                <w:rFonts w:eastAsia="Arial"/>
                <w:b w:val="0"/>
                <w:sz w:val="18"/>
                <w:szCs w:val="18"/>
                <w:lang w:val="es-CO"/>
              </w:rPr>
              <w:t>cola con pares de viajes inconsistentes. Cada inconsistencia contiene, la fecha y hora final, el nombre de la estación final, la fecha inicial del siguiente viaje y el nombre de la estación inicial del siguiente viaje.</w:t>
            </w:r>
          </w:p>
        </w:tc>
      </w:tr>
    </w:tbl>
    <w:p w14:paraId="7B6E9261" w14:textId="77777777" w:rsidR="00EA0455" w:rsidRDefault="00EA0455" w:rsidP="00065B32">
      <w:pPr>
        <w:jc w:val="both"/>
      </w:pPr>
    </w:p>
    <w:p w14:paraId="5BF28AF9" w14:textId="77777777" w:rsidR="009147D3" w:rsidRPr="009147D3" w:rsidRDefault="009147D3" w:rsidP="009147D3">
      <w:pPr>
        <w:jc w:val="both"/>
        <w:rPr>
          <w:rFonts w:ascii="Arial" w:hAnsi="Arial" w:cs="Arial"/>
          <w:sz w:val="18"/>
          <w:szCs w:val="18"/>
        </w:rPr>
      </w:pPr>
      <w:r w:rsidRPr="009147D3">
        <w:rPr>
          <w:rFonts w:ascii="Arial" w:hAnsi="Arial" w:cs="Arial"/>
          <w:sz w:val="18"/>
          <w:szCs w:val="18"/>
        </w:rPr>
        <w:t xml:space="preserve">Complejidad 2C: Este método recorrerá la lista de </w:t>
      </w:r>
      <w:r>
        <w:rPr>
          <w:rFonts w:ascii="Arial" w:hAnsi="Arial" w:cs="Arial"/>
          <w:sz w:val="18"/>
          <w:szCs w:val="18"/>
        </w:rPr>
        <w:t xml:space="preserve">viajes y buscará el primer par de viajes que ha realizado la bicicleta con el identificador ingresado por parámetro. Se comparará la estación final del viaje 1 con la estación inicial del viaje 2. Si coinciden, se añade a la pila; si no, se agrega a la cola y se reinicia la pila. Después, el viaje 1 pasa a ser el viaje 2 y, el viaje 2, el siguiente viaje que haya realizado la bicicleta. La complejidad de este método será O(N), donde N es el número de viajes que se comenzaron </w:t>
      </w:r>
      <w:r w:rsidR="00783BCB">
        <w:rPr>
          <w:rFonts w:ascii="Arial" w:hAnsi="Arial" w:cs="Arial"/>
          <w:sz w:val="18"/>
          <w:szCs w:val="18"/>
        </w:rPr>
        <w:t xml:space="preserve">antes de la fecha y hora final; por tanto, es un recorrido parcial. </w:t>
      </w:r>
      <w:r w:rsidR="00783BCB" w:rsidRPr="00735741">
        <w:rPr>
          <w:rFonts w:ascii="Arial" w:hAnsi="Arial" w:cs="Arial"/>
          <w:sz w:val="18"/>
          <w:szCs w:val="18"/>
        </w:rPr>
        <w:t xml:space="preserve">En el mejor de los casos, sólo se revisa el primer elemento y se retorna una </w:t>
      </w:r>
      <w:r w:rsidR="00783BCB">
        <w:rPr>
          <w:rFonts w:ascii="Arial" w:hAnsi="Arial" w:cs="Arial"/>
          <w:sz w:val="18"/>
          <w:szCs w:val="18"/>
        </w:rPr>
        <w:t>cola</w:t>
      </w:r>
      <w:r w:rsidR="00783BCB" w:rsidRPr="00735741">
        <w:rPr>
          <w:rFonts w:ascii="Arial" w:hAnsi="Arial" w:cs="Arial"/>
          <w:sz w:val="18"/>
          <w:szCs w:val="18"/>
        </w:rPr>
        <w:t xml:space="preserve"> vacía</w:t>
      </w:r>
      <w:r w:rsidR="00783BCB">
        <w:rPr>
          <w:rFonts w:ascii="Arial" w:hAnsi="Arial" w:cs="Arial"/>
          <w:sz w:val="18"/>
          <w:szCs w:val="18"/>
        </w:rPr>
        <w:t xml:space="preserve">. Otro escenario positivo, sería uno en que, tras recorrer toda la lista, no haya inconsistencias y se retorne una cola vacía. En el peor de los casos, se agregan todos los elementos a la cola. 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EA0455" w:rsidRPr="009E5437" w14:paraId="5F1AD1AD" w14:textId="77777777" w:rsidTr="00A0694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2CA567E" w14:textId="77777777" w:rsidR="00EA0455" w:rsidRPr="009E5437" w:rsidRDefault="00EA0455" w:rsidP="00EA045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14:paraId="2764BFB2" w14:textId="77777777" w:rsidR="00EA0455" w:rsidRPr="00033E14" w:rsidRDefault="00033E14" w:rsidP="00033E14">
            <w:pPr>
              <w:rPr>
                <w:rFonts w:ascii="Arial" w:hAnsi="Arial" w:cs="Arial"/>
                <w:b/>
              </w:rPr>
            </w:pPr>
            <w:r w:rsidRPr="00033E14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EA0455" w:rsidRPr="00033E14">
              <w:rPr>
                <w:rFonts w:ascii="Arial" w:hAnsi="Arial" w:cs="Arial"/>
                <w:b/>
                <w:sz w:val="18"/>
                <w:szCs w:val="18"/>
              </w:rPr>
              <w:t xml:space="preserve">C – </w:t>
            </w:r>
            <w:r w:rsidRPr="00033E14">
              <w:rPr>
                <w:rFonts w:ascii="Arial" w:eastAsia="Arial" w:hAnsi="Arial" w:cs="Arial"/>
                <w:b/>
                <w:sz w:val="18"/>
                <w:szCs w:val="18"/>
                <w:lang w:val="es-CO"/>
              </w:rPr>
              <w:t>Mostrar las x bicicletas más usadas</w:t>
            </w:r>
          </w:p>
        </w:tc>
      </w:tr>
      <w:tr w:rsidR="00EA0455" w:rsidRPr="009E5437" w14:paraId="5F18EF12" w14:textId="77777777" w:rsidTr="00A0694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2EACBAA" w14:textId="77777777" w:rsidR="00EA0455" w:rsidRPr="009E5437" w:rsidRDefault="00EA0455" w:rsidP="00EA045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</w:tcPr>
          <w:p w14:paraId="24940F3A" w14:textId="77777777" w:rsidR="00EA0455" w:rsidRPr="00033E14" w:rsidRDefault="00033E14" w:rsidP="00EA0455">
            <w:pPr>
              <w:rPr>
                <w:rFonts w:ascii="Arial" w:hAnsi="Arial" w:cs="Arial"/>
                <w:sz w:val="18"/>
                <w:szCs w:val="18"/>
              </w:rPr>
            </w:pPr>
            <w:r w:rsidRPr="00033E14">
              <w:rPr>
                <w:rFonts w:ascii="Arial" w:hAnsi="Arial" w:cs="Arial"/>
                <w:sz w:val="18"/>
                <w:szCs w:val="18"/>
              </w:rPr>
              <w:t>Mostrar las X bicicletas que más hayan sido usadas según la duración total de sus viajes (ordenadas de mayor a menor duración de uso).</w:t>
            </w:r>
          </w:p>
        </w:tc>
      </w:tr>
      <w:tr w:rsidR="00EA0455" w14:paraId="274A0777" w14:textId="77777777" w:rsidTr="007A3A3C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5A987EEC" w14:textId="77777777" w:rsidR="00EA0455" w:rsidRDefault="00EA0455" w:rsidP="00EA045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0455" w14:paraId="3B1DC5DC" w14:textId="77777777" w:rsidTr="007A3A3C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0D3100" w14:textId="77777777" w:rsidR="00EA0455" w:rsidRDefault="00033E14" w:rsidP="00EA04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número de bicicletas que se quieren mostrar.</w:t>
            </w:r>
          </w:p>
        </w:tc>
      </w:tr>
      <w:tr w:rsidR="00EA0455" w14:paraId="2791856B" w14:textId="77777777" w:rsidTr="007A3A3C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003C623E" w14:textId="77777777" w:rsidR="00EA0455" w:rsidRDefault="00EA0455" w:rsidP="00EA045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0455" w:rsidRPr="009E5437" w14:paraId="78265E5F" w14:textId="77777777" w:rsidTr="007A3A3C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14B829C0" w14:textId="77777777" w:rsidR="00EA0455" w:rsidRPr="009E5437" w:rsidRDefault="00033E14" w:rsidP="00033E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rFonts w:eastAsia="Arial"/>
                <w:b w:val="0"/>
                <w:sz w:val="18"/>
                <w:szCs w:val="18"/>
                <w:lang w:val="es-CO"/>
              </w:rPr>
              <w:t>Retorna una lista de bicicletas que muestra, para cada bicicleta, su identificador y la duración total de sus viajes.</w:t>
            </w:r>
            <w:r w:rsidR="00EA0455">
              <w:rPr>
                <w:rFonts w:eastAsia="Arial"/>
                <w:b w:val="0"/>
                <w:sz w:val="18"/>
                <w:szCs w:val="18"/>
                <w:lang w:val="es-CO"/>
              </w:rPr>
              <w:t xml:space="preserve"> </w:t>
            </w:r>
          </w:p>
        </w:tc>
      </w:tr>
    </w:tbl>
    <w:p w14:paraId="72FF687B" w14:textId="77777777" w:rsidR="00A45AB5" w:rsidRDefault="00A45AB5" w:rsidP="00065B32">
      <w:pPr>
        <w:jc w:val="both"/>
      </w:pPr>
    </w:p>
    <w:p w14:paraId="4B582E32" w14:textId="77777777" w:rsidR="00DE5F3E" w:rsidRDefault="00DE5F3E" w:rsidP="00DE5F3E">
      <w:pPr>
        <w:pStyle w:val="TituloPrincipla"/>
        <w:ind w:left="-851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 xml:space="preserve">Complejidad 3C: Este método </w:t>
      </w:r>
      <w:r w:rsidR="00B308A8">
        <w:rPr>
          <w:b w:val="0"/>
          <w:sz w:val="18"/>
          <w:szCs w:val="18"/>
        </w:rPr>
        <w:t xml:space="preserve">creará una lista de bicicletas y </w:t>
      </w:r>
      <w:r>
        <w:rPr>
          <w:b w:val="0"/>
          <w:sz w:val="18"/>
          <w:szCs w:val="18"/>
        </w:rPr>
        <w:t>recorrerá una lista de viajes</w:t>
      </w:r>
      <w:r w:rsidR="00B308A8">
        <w:rPr>
          <w:b w:val="0"/>
          <w:sz w:val="18"/>
          <w:szCs w:val="18"/>
        </w:rPr>
        <w:t>.</w:t>
      </w:r>
      <w:r>
        <w:rPr>
          <w:b w:val="0"/>
          <w:sz w:val="18"/>
          <w:szCs w:val="18"/>
        </w:rPr>
        <w:t xml:space="preserve"> </w:t>
      </w:r>
      <w:r w:rsidR="00B308A8">
        <w:rPr>
          <w:b w:val="0"/>
          <w:sz w:val="18"/>
          <w:szCs w:val="18"/>
        </w:rPr>
        <w:t xml:space="preserve">Para cada viaje en la lista anterior, agregar la bicicleta a la lista de bicicletas o, si ya está agregada, actualizar la información. </w:t>
      </w:r>
      <w:r>
        <w:rPr>
          <w:b w:val="0"/>
          <w:sz w:val="18"/>
          <w:szCs w:val="18"/>
        </w:rPr>
        <w:t xml:space="preserve">Por último, ordenar esa lista de bicicletas usando un algoritmo de inserción </w:t>
      </w:r>
      <w:r w:rsidR="00B308A8">
        <w:rPr>
          <w:b w:val="0"/>
          <w:sz w:val="18"/>
          <w:szCs w:val="18"/>
        </w:rPr>
        <w:t xml:space="preserve">de acuerdo al número de viajes de cada bicicleta </w:t>
      </w:r>
      <w:r>
        <w:rPr>
          <w:b w:val="0"/>
          <w:sz w:val="18"/>
          <w:szCs w:val="18"/>
        </w:rPr>
        <w:t xml:space="preserve">y retornar esa lista. </w:t>
      </w:r>
      <w:r w:rsidR="00B308A8">
        <w:rPr>
          <w:b w:val="0"/>
          <w:sz w:val="18"/>
          <w:szCs w:val="18"/>
        </w:rPr>
        <w:t>Es decir, habrá 2</w:t>
      </w:r>
      <w:r>
        <w:rPr>
          <w:b w:val="0"/>
          <w:sz w:val="18"/>
          <w:szCs w:val="18"/>
        </w:rPr>
        <w:t xml:space="preserve"> procesos principales en éste método:</w:t>
      </w:r>
    </w:p>
    <w:p w14:paraId="10F10337" w14:textId="77777777" w:rsidR="00DE5F3E" w:rsidRDefault="00B308A8" w:rsidP="00DE5F3E">
      <w:pPr>
        <w:pStyle w:val="TituloPrincipla"/>
        <w:ind w:left="-851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1</w:t>
      </w:r>
      <w:r w:rsidR="00DE5F3E">
        <w:rPr>
          <w:b w:val="0"/>
          <w:sz w:val="18"/>
          <w:szCs w:val="18"/>
        </w:rPr>
        <w:t>. Recorrer la lista de viajes e ir creando las bicicletas y agregarlas a la lista (O(k)) dónde k es el número de elementos de esa lista</w:t>
      </w:r>
    </w:p>
    <w:p w14:paraId="2CD9C6EB" w14:textId="77777777" w:rsidR="00F238F4" w:rsidRDefault="00F238F4" w:rsidP="00F238F4">
      <w:pPr>
        <w:pStyle w:val="TituloPrincipla"/>
        <w:ind w:left="-851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3. Ordenar por quickSort, con complejidad (O(</w:t>
      </w:r>
      <w:proofErr w:type="spellStart"/>
      <w:r>
        <w:rPr>
          <w:b w:val="0"/>
          <w:sz w:val="18"/>
          <w:szCs w:val="18"/>
        </w:rPr>
        <w:t>nlog</w:t>
      </w:r>
      <w:proofErr w:type="spellEnd"/>
      <w:r>
        <w:rPr>
          <w:b w:val="0"/>
          <w:sz w:val="18"/>
          <w:szCs w:val="18"/>
        </w:rPr>
        <w:t>(n))) en el mejor de los casos, es decir, cuando los datos están aleatorios (como en esta ocasión).</w:t>
      </w:r>
    </w:p>
    <w:p w14:paraId="39B0E68F" w14:textId="77777777" w:rsidR="00F238F4" w:rsidRDefault="00F238F4" w:rsidP="00F238F4">
      <w:pPr>
        <w:pStyle w:val="TituloPrincipla"/>
        <w:ind w:left="-851"/>
        <w:jc w:val="left"/>
        <w:rPr>
          <w:b w:val="0"/>
          <w:sz w:val="18"/>
          <w:szCs w:val="18"/>
        </w:rPr>
      </w:pPr>
    </w:p>
    <w:p w14:paraId="5289D6D6" w14:textId="77777777" w:rsidR="00F238F4" w:rsidRPr="00237F1D" w:rsidRDefault="00F238F4" w:rsidP="00F238F4">
      <w:pPr>
        <w:pStyle w:val="TituloPrincipla"/>
        <w:ind w:left="-851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El paso que más influye en la complejidad es el ordenamiento, por lo que este algoritmo tendrá complejidad de O(</w:t>
      </w:r>
      <w:proofErr w:type="spellStart"/>
      <w:r>
        <w:rPr>
          <w:b w:val="0"/>
          <w:sz w:val="18"/>
          <w:szCs w:val="18"/>
        </w:rPr>
        <w:t>nlog</w:t>
      </w:r>
      <w:proofErr w:type="spellEnd"/>
      <w:r>
        <w:rPr>
          <w:b w:val="0"/>
          <w:sz w:val="18"/>
          <w:szCs w:val="18"/>
        </w:rPr>
        <w:t>(n))</w:t>
      </w:r>
    </w:p>
    <w:p w14:paraId="39B92C6C" w14:textId="77777777" w:rsidR="00A45AB5" w:rsidRDefault="00A45AB5" w:rsidP="00065B32">
      <w:pPr>
        <w:jc w:val="both"/>
      </w:pPr>
      <w:bookmarkStart w:id="0" w:name="_GoBack"/>
      <w:bookmarkEnd w:id="0"/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A45AB5" w:rsidRPr="009E5437" w14:paraId="0597201B" w14:textId="77777777" w:rsidTr="004119D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FE9FF62" w14:textId="77777777" w:rsidR="00A45AB5" w:rsidRPr="009E5437" w:rsidRDefault="00A45AB5" w:rsidP="00A45AB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14:paraId="1EF70568" w14:textId="77777777" w:rsidR="00A45AB5" w:rsidRPr="00A45AB5" w:rsidRDefault="00A45AB5" w:rsidP="00A45A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4C-</w:t>
            </w:r>
            <w:r w:rsidRPr="00A45AB5">
              <w:rPr>
                <w:rFonts w:ascii="Arial" w:hAnsi="Arial" w:cs="Arial"/>
                <w:b/>
                <w:sz w:val="18"/>
                <w:szCs w:val="18"/>
              </w:rPr>
              <w:t xml:space="preserve"> Mostrar viajes </w:t>
            </w:r>
            <w:r>
              <w:rPr>
                <w:rFonts w:ascii="Arial" w:hAnsi="Arial" w:cs="Arial"/>
                <w:b/>
                <w:sz w:val="18"/>
                <w:szCs w:val="18"/>
              </w:rPr>
              <w:t>iniciados y terminados en una estación en un periodo de tiempo</w:t>
            </w:r>
            <w:r w:rsidRPr="00A45AB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A45AB5" w:rsidRPr="009E5437" w14:paraId="3C4ABEB5" w14:textId="77777777" w:rsidTr="004119D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1B75D90" w14:textId="77777777" w:rsidR="00A45AB5" w:rsidRPr="009E5437" w:rsidRDefault="00A45AB5" w:rsidP="00A45AB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lastRenderedPageBreak/>
              <w:t>Resumen</w:t>
            </w:r>
          </w:p>
        </w:tc>
        <w:tc>
          <w:tcPr>
            <w:tcW w:w="8007" w:type="dxa"/>
          </w:tcPr>
          <w:p w14:paraId="428D282B" w14:textId="77777777" w:rsidR="00A45AB5" w:rsidRPr="00A45AB5" w:rsidRDefault="00A45AB5" w:rsidP="00A45AB5">
            <w:pPr>
              <w:rPr>
                <w:rFonts w:ascii="Arial" w:hAnsi="Arial" w:cs="Arial"/>
              </w:rPr>
            </w:pPr>
            <w:r w:rsidRPr="00A45AB5">
              <w:rPr>
                <w:rFonts w:ascii="Arial" w:hAnsi="Arial" w:cs="Arial"/>
                <w:sz w:val="18"/>
                <w:szCs w:val="18"/>
              </w:rPr>
              <w:t xml:space="preserve">Da una lista ordenada cronológicamente, desde una fecha inicial, con los viajes que fueron iniciados o terminados en una estación determinada. </w:t>
            </w:r>
          </w:p>
        </w:tc>
      </w:tr>
      <w:tr w:rsidR="00A45AB5" w14:paraId="2B8C1ECF" w14:textId="77777777" w:rsidTr="007A3A3C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1A82EB5D" w14:textId="77777777" w:rsidR="00A45AB5" w:rsidRDefault="00A45AB5" w:rsidP="00A45AB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45AB5" w14:paraId="11CBA3FD" w14:textId="77777777" w:rsidTr="007A3A3C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86C4BD" w14:textId="77777777" w:rsidR="00A45AB5" w:rsidRDefault="00A45AB5" w:rsidP="00A45AB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Fecha y hora inicial</w:t>
            </w:r>
          </w:p>
          <w:p w14:paraId="023662D3" w14:textId="77777777" w:rsidR="00A45AB5" w:rsidRDefault="00A45AB5" w:rsidP="00A45AB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Fecha y hora final</w:t>
            </w:r>
          </w:p>
          <w:p w14:paraId="7B79FC29" w14:textId="77777777" w:rsidR="00A45AB5" w:rsidRDefault="00A45AB5" w:rsidP="00A45AB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Identificador de la estación.</w:t>
            </w:r>
          </w:p>
        </w:tc>
      </w:tr>
      <w:tr w:rsidR="00A45AB5" w14:paraId="707C03CD" w14:textId="77777777" w:rsidTr="007A3A3C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4C5EEB77" w14:textId="77777777" w:rsidR="00A45AB5" w:rsidRDefault="00A45AB5" w:rsidP="00A45AB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45AB5" w:rsidRPr="009E5437" w14:paraId="135E3810" w14:textId="77777777" w:rsidTr="007A3A3C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60AACBED" w14:textId="77777777" w:rsidR="00A45AB5" w:rsidRPr="009E5437" w:rsidRDefault="00A45AB5" w:rsidP="00A45AB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B7E24">
              <w:rPr>
                <w:rFonts w:eastAsia="Arial"/>
                <w:b w:val="0"/>
                <w:sz w:val="18"/>
                <w:szCs w:val="18"/>
                <w:lang w:val="es-CO"/>
              </w:rPr>
              <w:t xml:space="preserve">Retorna una lista </w:t>
            </w:r>
            <w:r>
              <w:rPr>
                <w:rFonts w:eastAsia="Arial"/>
                <w:b w:val="0"/>
                <w:sz w:val="18"/>
                <w:szCs w:val="18"/>
                <w:lang w:val="es-CO"/>
              </w:rPr>
              <w:t xml:space="preserve">ordenada cronológicamente </w:t>
            </w:r>
            <w:r w:rsidRPr="007B7E24">
              <w:rPr>
                <w:rFonts w:eastAsia="Arial"/>
                <w:b w:val="0"/>
                <w:sz w:val="18"/>
                <w:szCs w:val="18"/>
                <w:lang w:val="es-CO"/>
              </w:rPr>
              <w:t xml:space="preserve">de viajes que contenga, para cada viaje, </w:t>
            </w:r>
            <w:r>
              <w:rPr>
                <w:rFonts w:eastAsia="Arial"/>
                <w:b w:val="0"/>
                <w:sz w:val="18"/>
                <w:szCs w:val="18"/>
                <w:lang w:val="es-CO"/>
              </w:rPr>
              <w:t xml:space="preserve">si es de inicio o de terminación, </w:t>
            </w:r>
            <w:r w:rsidRPr="007B7E24">
              <w:rPr>
                <w:rFonts w:eastAsia="Arial"/>
                <w:b w:val="0"/>
                <w:sz w:val="18"/>
                <w:szCs w:val="18"/>
                <w:lang w:val="es-CO"/>
              </w:rPr>
              <w:t>su identificador, el identificador de la b</w:t>
            </w:r>
            <w:r>
              <w:rPr>
                <w:rFonts w:eastAsia="Arial"/>
                <w:b w:val="0"/>
                <w:sz w:val="18"/>
                <w:szCs w:val="18"/>
                <w:lang w:val="es-CO"/>
              </w:rPr>
              <w:t>icicleta y la fecha y hora inicial o final</w:t>
            </w:r>
            <w:r w:rsidRPr="007B7E24">
              <w:rPr>
                <w:rFonts w:eastAsia="Arial"/>
                <w:b w:val="0"/>
                <w:sz w:val="18"/>
                <w:szCs w:val="18"/>
                <w:lang w:val="es-CO"/>
              </w:rPr>
              <w:t>.</w:t>
            </w:r>
          </w:p>
        </w:tc>
      </w:tr>
    </w:tbl>
    <w:p w14:paraId="2099860C" w14:textId="77777777" w:rsidR="00783BCB" w:rsidRPr="00735741" w:rsidRDefault="00783BCB" w:rsidP="00783BCB">
      <w:pPr>
        <w:ind w:left="-851"/>
        <w:jc w:val="both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>Complejidad 4C</w:t>
      </w:r>
      <w:r w:rsidRPr="00735741">
        <w:rPr>
          <w:rFonts w:ascii="Arial" w:hAnsi="Arial" w:cs="Arial"/>
          <w:sz w:val="18"/>
          <w:szCs w:val="18"/>
        </w:rPr>
        <w:t>: Este método recorrerá una lista de viajes ya ordenada por fecha y hora de salida, si la fecha de salida y de llegada de cada viaje está dentro del rango que se pasa por parámetro</w:t>
      </w:r>
      <w:r>
        <w:rPr>
          <w:rFonts w:ascii="Arial" w:hAnsi="Arial" w:cs="Arial"/>
          <w:sz w:val="18"/>
          <w:szCs w:val="18"/>
        </w:rPr>
        <w:t xml:space="preserve"> y el identificador de la estación inicial o final coincide con el que llega por parámetro</w:t>
      </w:r>
      <w:r w:rsidRPr="00735741">
        <w:rPr>
          <w:rFonts w:ascii="Arial" w:hAnsi="Arial" w:cs="Arial"/>
          <w:sz w:val="18"/>
          <w:szCs w:val="18"/>
        </w:rPr>
        <w:t xml:space="preserve">, el viaje se agrega a </w:t>
      </w:r>
      <w:r>
        <w:rPr>
          <w:rFonts w:ascii="Arial" w:hAnsi="Arial" w:cs="Arial"/>
          <w:sz w:val="18"/>
          <w:szCs w:val="18"/>
        </w:rPr>
        <w:t>otra lista</w:t>
      </w:r>
      <w:r w:rsidRPr="00735741">
        <w:rPr>
          <w:rFonts w:ascii="Arial" w:hAnsi="Arial" w:cs="Arial"/>
          <w:sz w:val="18"/>
          <w:szCs w:val="18"/>
        </w:rPr>
        <w:t>. El recorrido será parcial, ya que acabará cuando la fecha de salida de algún viaje sea mayor que la fecha y hora final que entra por parámetro. Como solamente se hace un recorrido, este méto</w:t>
      </w:r>
      <w:r>
        <w:rPr>
          <w:rFonts w:ascii="Arial" w:hAnsi="Arial" w:cs="Arial"/>
          <w:sz w:val="18"/>
          <w:szCs w:val="18"/>
        </w:rPr>
        <w:t>do tendrá una complejidad de O(N), dónde N</w:t>
      </w:r>
      <w:r w:rsidRPr="00735741">
        <w:rPr>
          <w:rFonts w:ascii="Arial" w:hAnsi="Arial" w:cs="Arial"/>
          <w:sz w:val="18"/>
          <w:szCs w:val="18"/>
        </w:rPr>
        <w:t xml:space="preserve"> es el número de viajes que se comenzaron antes de la fecha y hora final que entra como parámetro. En el mejor de los casos, sólo se revisa el primer elemento y se retorna una </w:t>
      </w:r>
      <w:r>
        <w:rPr>
          <w:rFonts w:ascii="Arial" w:hAnsi="Arial" w:cs="Arial"/>
          <w:sz w:val="18"/>
          <w:szCs w:val="18"/>
        </w:rPr>
        <w:t>lista</w:t>
      </w:r>
      <w:r w:rsidRPr="00735741">
        <w:rPr>
          <w:rFonts w:ascii="Arial" w:hAnsi="Arial" w:cs="Arial"/>
          <w:sz w:val="18"/>
          <w:szCs w:val="18"/>
        </w:rPr>
        <w:t xml:space="preserve"> vacía. En el peor de los casos, </w:t>
      </w:r>
      <w:r>
        <w:rPr>
          <w:rFonts w:ascii="Arial" w:hAnsi="Arial" w:cs="Arial"/>
          <w:sz w:val="18"/>
          <w:szCs w:val="18"/>
        </w:rPr>
        <w:t>e</w:t>
      </w:r>
      <w:r w:rsidRPr="00735741">
        <w:rPr>
          <w:rFonts w:ascii="Arial" w:hAnsi="Arial" w:cs="Arial"/>
          <w:sz w:val="18"/>
          <w:szCs w:val="18"/>
        </w:rPr>
        <w:t xml:space="preserve">l método recorrerá toda la lista y añadirá todos los viajes a la </w:t>
      </w:r>
      <w:r>
        <w:rPr>
          <w:rFonts w:ascii="Arial" w:hAnsi="Arial" w:cs="Arial"/>
          <w:sz w:val="18"/>
          <w:szCs w:val="18"/>
        </w:rPr>
        <w:t>otra lista para retornarlos</w:t>
      </w:r>
      <w:r w:rsidRPr="00735741">
        <w:rPr>
          <w:rFonts w:ascii="Arial" w:hAnsi="Arial" w:cs="Arial"/>
          <w:sz w:val="18"/>
          <w:szCs w:val="18"/>
        </w:rPr>
        <w:t>.</w:t>
      </w:r>
    </w:p>
    <w:p w14:paraId="3CB831BB" w14:textId="77777777" w:rsidR="00783BCB" w:rsidRDefault="00783BCB" w:rsidP="00065B32">
      <w:pPr>
        <w:jc w:val="both"/>
      </w:pPr>
    </w:p>
    <w:sectPr w:rsidR="00783BCB" w:rsidSect="00C0425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1843D" w14:textId="77777777" w:rsidR="00DA7E13" w:rsidRDefault="00DA7E13" w:rsidP="003066AA">
      <w:pPr>
        <w:spacing w:after="0" w:line="240" w:lineRule="auto"/>
      </w:pPr>
      <w:r>
        <w:separator/>
      </w:r>
    </w:p>
  </w:endnote>
  <w:endnote w:type="continuationSeparator" w:id="0">
    <w:p w14:paraId="249D488D" w14:textId="77777777" w:rsidR="00DA7E13" w:rsidRDefault="00DA7E13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066AA" w:rsidRPr="004B6ED1" w14:paraId="691DF471" w14:textId="77777777" w:rsidTr="003066AA">
      <w:tc>
        <w:tcPr>
          <w:tcW w:w="10773" w:type="dxa"/>
        </w:tcPr>
        <w:p w14:paraId="611DFA72" w14:textId="77777777" w:rsidR="003066AA" w:rsidRPr="004B6ED1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</w:p>
        <w:p w14:paraId="561DC500" w14:textId="77777777" w:rsid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MinEducación. </w:t>
          </w:r>
        </w:p>
        <w:p w14:paraId="4F1B65D1" w14:textId="77777777" w:rsidR="003066AA" w:rsidRP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>Reconocimiento como Universidad, Decreto 1297 del 30 de mayo de 1964 Personería Jurídica: Resolución 28 del 23 de febrero de 1949 MinJusticia.</w:t>
          </w:r>
        </w:p>
      </w:tc>
    </w:tr>
  </w:tbl>
  <w:p w14:paraId="3D377402" w14:textId="77777777" w:rsidR="003066AA" w:rsidRDefault="003066A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9EBCA" w14:textId="77777777" w:rsidR="00DA7E13" w:rsidRDefault="00DA7E13" w:rsidP="003066AA">
      <w:pPr>
        <w:spacing w:after="0" w:line="240" w:lineRule="auto"/>
      </w:pPr>
      <w:r>
        <w:separator/>
      </w:r>
    </w:p>
  </w:footnote>
  <w:footnote w:type="continuationSeparator" w:id="0">
    <w:p w14:paraId="50328E47" w14:textId="77777777" w:rsidR="00DA7E13" w:rsidRDefault="00DA7E13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3066AA" w14:paraId="3D20C573" w14:textId="77777777" w:rsidTr="003066AA">
      <w:tc>
        <w:tcPr>
          <w:tcW w:w="12020" w:type="dxa"/>
        </w:tcPr>
        <w:tbl>
          <w:tblPr>
            <w:tblStyle w:val="Tablaconcuadrcula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3066AA" w14:paraId="47549001" w14:textId="77777777" w:rsidTr="003066AA">
            <w:tc>
              <w:tcPr>
                <w:tcW w:w="4961" w:type="dxa"/>
              </w:tcPr>
              <w:p w14:paraId="2267F197" w14:textId="77777777" w:rsidR="003066AA" w:rsidRDefault="003066AA" w:rsidP="003066AA">
                <w:pPr>
                  <w:pStyle w:val="Encabezado"/>
                </w:pPr>
                <w:r>
                  <w:rPr>
                    <w:noProof/>
                    <w:lang w:val="es-ES_tradnl" w:eastAsia="es-ES_tradnl"/>
                  </w:rPr>
                  <w:drawing>
                    <wp:inline distT="0" distB="0" distL="0" distR="0" wp14:anchorId="7E923F50" wp14:editId="4B93DCF8">
                      <wp:extent cx="2277399" cy="711554"/>
                      <wp:effectExtent l="0" t="0" r="889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8814" cy="7338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14:paraId="08ABF14B" w14:textId="77777777" w:rsidR="003066AA" w:rsidRDefault="003066AA" w:rsidP="003066AA">
                <w:pPr>
                  <w:pStyle w:val="Encabezado"/>
                  <w:jc w:val="right"/>
                </w:pPr>
              </w:p>
            </w:tc>
          </w:tr>
        </w:tbl>
        <w:p w14:paraId="12255454" w14:textId="77777777" w:rsidR="003066AA" w:rsidRDefault="003066AA" w:rsidP="003066AA">
          <w:pPr>
            <w:pStyle w:val="Encabezado"/>
          </w:pPr>
        </w:p>
      </w:tc>
    </w:tr>
  </w:tbl>
  <w:p w14:paraId="2D43A9B1" w14:textId="77777777" w:rsidR="003066AA" w:rsidRDefault="003066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s-ES" w:vendorID="64" w:dllVersion="131078" w:nlCheck="1" w:checkStyle="0"/>
  <w:activeWritingStyle w:appName="MSWord" w:lang="es-CO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5B32"/>
    <w:rsid w:val="00010E6E"/>
    <w:rsid w:val="00033E14"/>
    <w:rsid w:val="00042A66"/>
    <w:rsid w:val="00065B32"/>
    <w:rsid w:val="000977D3"/>
    <w:rsid w:val="000E3C80"/>
    <w:rsid w:val="0011374A"/>
    <w:rsid w:val="00151D60"/>
    <w:rsid w:val="001D3131"/>
    <w:rsid w:val="00237F1D"/>
    <w:rsid w:val="002A7CBA"/>
    <w:rsid w:val="002B0C80"/>
    <w:rsid w:val="003066AA"/>
    <w:rsid w:val="003A196C"/>
    <w:rsid w:val="00403AD0"/>
    <w:rsid w:val="004C185F"/>
    <w:rsid w:val="004E4998"/>
    <w:rsid w:val="004F73A2"/>
    <w:rsid w:val="005C6C1C"/>
    <w:rsid w:val="00600DBB"/>
    <w:rsid w:val="00612591"/>
    <w:rsid w:val="00645C95"/>
    <w:rsid w:val="00692AD1"/>
    <w:rsid w:val="006A7CD6"/>
    <w:rsid w:val="006F3F9B"/>
    <w:rsid w:val="00700D45"/>
    <w:rsid w:val="00733DDE"/>
    <w:rsid w:val="00735741"/>
    <w:rsid w:val="0074160F"/>
    <w:rsid w:val="00783BCB"/>
    <w:rsid w:val="0079052B"/>
    <w:rsid w:val="007B7E24"/>
    <w:rsid w:val="007C44BC"/>
    <w:rsid w:val="007E2382"/>
    <w:rsid w:val="00866296"/>
    <w:rsid w:val="008A4871"/>
    <w:rsid w:val="008C71E5"/>
    <w:rsid w:val="009147D3"/>
    <w:rsid w:val="00944344"/>
    <w:rsid w:val="00976FC4"/>
    <w:rsid w:val="009B4191"/>
    <w:rsid w:val="009B5098"/>
    <w:rsid w:val="009C3C38"/>
    <w:rsid w:val="009F4B37"/>
    <w:rsid w:val="00A45AB5"/>
    <w:rsid w:val="00A57099"/>
    <w:rsid w:val="00A86D36"/>
    <w:rsid w:val="00AC62DB"/>
    <w:rsid w:val="00AE1C35"/>
    <w:rsid w:val="00B05B2F"/>
    <w:rsid w:val="00B115B6"/>
    <w:rsid w:val="00B308A8"/>
    <w:rsid w:val="00BF3A35"/>
    <w:rsid w:val="00BF4D3E"/>
    <w:rsid w:val="00C04250"/>
    <w:rsid w:val="00CA1144"/>
    <w:rsid w:val="00D01E1B"/>
    <w:rsid w:val="00D2743A"/>
    <w:rsid w:val="00DA7E13"/>
    <w:rsid w:val="00DE5F3E"/>
    <w:rsid w:val="00DE6040"/>
    <w:rsid w:val="00DE699F"/>
    <w:rsid w:val="00E13E70"/>
    <w:rsid w:val="00E22278"/>
    <w:rsid w:val="00EA0455"/>
    <w:rsid w:val="00F214FD"/>
    <w:rsid w:val="00F238F4"/>
    <w:rsid w:val="00F433FF"/>
    <w:rsid w:val="00FB0575"/>
    <w:rsid w:val="00F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2682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D60"/>
  </w:style>
  <w:style w:type="paragraph" w:styleId="Ttulo1">
    <w:name w:val="heading 1"/>
    <w:basedOn w:val="Normal"/>
    <w:next w:val="Normal"/>
    <w:link w:val="Ttulo1Car"/>
    <w:qFormat/>
    <w:rsid w:val="00065B32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7E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6AA"/>
  </w:style>
  <w:style w:type="paragraph" w:styleId="Piedepgina">
    <w:name w:val="footer"/>
    <w:basedOn w:val="Normal"/>
    <w:link w:val="PiedepginaC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066AA"/>
  </w:style>
  <w:style w:type="table" w:styleId="Tablaconcuadrcula">
    <w:name w:val="Table Grid"/>
    <w:basedOn w:val="Tabla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B3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65B32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065B32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7E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C:\Users\Asistente\Dropbox\Cupi2\Pagina Web\N1\V3 Final\Plantilla de documentos.dotx</Template>
  <TotalTime>170</TotalTime>
  <Pages>6</Pages>
  <Words>2346</Words>
  <Characters>12908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María Sofía Álvarez López</cp:lastModifiedBy>
  <cp:revision>9</cp:revision>
  <dcterms:created xsi:type="dcterms:W3CDTF">2018-08-27T16:58:00Z</dcterms:created>
  <dcterms:modified xsi:type="dcterms:W3CDTF">2018-09-17T04:34:00Z</dcterms:modified>
</cp:coreProperties>
</file>